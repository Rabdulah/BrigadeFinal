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BE178" w14:textId="77777777" w:rsidR="00777F55" w:rsidRDefault="00666AA2">
      <w:pPr>
        <w:pStyle w:val="Title"/>
        <w:jc w:val="right"/>
      </w:pPr>
      <w:fldSimple w:instr=" TITLE  \* MERGEFORMAT ">
        <w:r w:rsidR="00A64C6F">
          <w:t>Assignment Workbook</w:t>
        </w:r>
      </w:fldSimple>
    </w:p>
    <w:p w14:paraId="732594AE" w14:textId="77777777" w:rsidR="00777F55" w:rsidRDefault="00777F55">
      <w:pPr>
        <w:pStyle w:val="Title"/>
        <w:jc w:val="right"/>
      </w:pPr>
    </w:p>
    <w:p w14:paraId="03C5BA1F" w14:textId="77777777" w:rsidR="00777F55" w:rsidRDefault="00EE2F12" w:rsidP="00A64C6F">
      <w:pPr>
        <w:pStyle w:val="Title"/>
        <w:jc w:val="right"/>
        <w:rPr>
          <w:sz w:val="28"/>
        </w:rPr>
      </w:pPr>
      <w:r>
        <w:rPr>
          <w:sz w:val="28"/>
        </w:rPr>
        <w:t>Fall</w:t>
      </w:r>
      <w:r w:rsidR="0032440B">
        <w:rPr>
          <w:sz w:val="28"/>
        </w:rPr>
        <w:t xml:space="preserve"> 201</w:t>
      </w:r>
      <w:r w:rsidR="00346CC2">
        <w:rPr>
          <w:sz w:val="28"/>
        </w:rPr>
        <w:t>7</w:t>
      </w:r>
    </w:p>
    <w:p w14:paraId="5381E1BF" w14:textId="77777777" w:rsidR="00777F55" w:rsidRDefault="00777F55">
      <w:pPr>
        <w:pStyle w:val="Title"/>
        <w:rPr>
          <w:sz w:val="28"/>
        </w:rPr>
        <w:sectPr w:rsidR="00777F5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8BE35DA" w14:textId="77777777" w:rsidR="00777F55" w:rsidRDefault="00AF7A9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530"/>
        <w:gridCol w:w="3942"/>
        <w:gridCol w:w="2304"/>
      </w:tblGrid>
      <w:tr w:rsidR="00777F55" w14:paraId="40B3722B" w14:textId="77777777" w:rsidTr="008E67BF">
        <w:tc>
          <w:tcPr>
            <w:tcW w:w="1728" w:type="dxa"/>
          </w:tcPr>
          <w:p w14:paraId="7424C163" w14:textId="77777777"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30" w:type="dxa"/>
          </w:tcPr>
          <w:p w14:paraId="411BE0F6" w14:textId="77777777"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3942" w:type="dxa"/>
          </w:tcPr>
          <w:p w14:paraId="659209B8" w14:textId="77777777"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E8BB535" w14:textId="77777777"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77F55" w14:paraId="148FD99A" w14:textId="77777777" w:rsidTr="008E67BF">
        <w:tc>
          <w:tcPr>
            <w:tcW w:w="1728" w:type="dxa"/>
          </w:tcPr>
          <w:p w14:paraId="3F2FB323" w14:textId="77777777" w:rsidR="00777F55" w:rsidRDefault="00777F55" w:rsidP="00EE2F12">
            <w:pPr>
              <w:pStyle w:val="Tabletext"/>
            </w:pPr>
          </w:p>
        </w:tc>
        <w:tc>
          <w:tcPr>
            <w:tcW w:w="1530" w:type="dxa"/>
          </w:tcPr>
          <w:p w14:paraId="23F8258D" w14:textId="77777777" w:rsidR="00777F55" w:rsidRDefault="00777F55">
            <w:pPr>
              <w:pStyle w:val="Tabletext"/>
            </w:pPr>
          </w:p>
        </w:tc>
        <w:tc>
          <w:tcPr>
            <w:tcW w:w="3942" w:type="dxa"/>
          </w:tcPr>
          <w:p w14:paraId="01C551EA" w14:textId="77777777" w:rsidR="00777F55" w:rsidRDefault="00777F55">
            <w:pPr>
              <w:pStyle w:val="Tabletext"/>
            </w:pPr>
          </w:p>
        </w:tc>
        <w:tc>
          <w:tcPr>
            <w:tcW w:w="2304" w:type="dxa"/>
          </w:tcPr>
          <w:p w14:paraId="09E4409F" w14:textId="77777777" w:rsidR="00777F55" w:rsidRDefault="00777F55">
            <w:pPr>
              <w:pStyle w:val="Tabletext"/>
            </w:pPr>
          </w:p>
        </w:tc>
      </w:tr>
      <w:tr w:rsidR="00777F55" w14:paraId="48B72709" w14:textId="77777777" w:rsidTr="008E67BF">
        <w:tc>
          <w:tcPr>
            <w:tcW w:w="1728" w:type="dxa"/>
          </w:tcPr>
          <w:p w14:paraId="6D9B9823" w14:textId="77777777" w:rsidR="00777F55" w:rsidRDefault="00777F55" w:rsidP="00EE2F12">
            <w:pPr>
              <w:pStyle w:val="Tabletext"/>
            </w:pPr>
          </w:p>
        </w:tc>
        <w:tc>
          <w:tcPr>
            <w:tcW w:w="1530" w:type="dxa"/>
          </w:tcPr>
          <w:p w14:paraId="0528784F" w14:textId="77777777" w:rsidR="00777F55" w:rsidRDefault="00777F55">
            <w:pPr>
              <w:pStyle w:val="Tabletext"/>
            </w:pPr>
          </w:p>
        </w:tc>
        <w:tc>
          <w:tcPr>
            <w:tcW w:w="3942" w:type="dxa"/>
          </w:tcPr>
          <w:p w14:paraId="7C9C14AF" w14:textId="77777777" w:rsidR="00777F55" w:rsidRDefault="00777F55">
            <w:pPr>
              <w:pStyle w:val="Tabletext"/>
            </w:pPr>
          </w:p>
        </w:tc>
        <w:tc>
          <w:tcPr>
            <w:tcW w:w="2304" w:type="dxa"/>
          </w:tcPr>
          <w:p w14:paraId="0AD2814D" w14:textId="77777777" w:rsidR="00777F55" w:rsidRDefault="00777F55">
            <w:pPr>
              <w:pStyle w:val="Tabletext"/>
            </w:pPr>
          </w:p>
        </w:tc>
      </w:tr>
      <w:tr w:rsidR="00777F55" w14:paraId="5691CDC0" w14:textId="77777777" w:rsidTr="008E67BF">
        <w:tc>
          <w:tcPr>
            <w:tcW w:w="1728" w:type="dxa"/>
          </w:tcPr>
          <w:p w14:paraId="356169B9" w14:textId="77777777" w:rsidR="00777F55" w:rsidRDefault="00777F55">
            <w:pPr>
              <w:pStyle w:val="Tabletext"/>
            </w:pPr>
          </w:p>
        </w:tc>
        <w:tc>
          <w:tcPr>
            <w:tcW w:w="1530" w:type="dxa"/>
          </w:tcPr>
          <w:p w14:paraId="7521B5CC" w14:textId="77777777" w:rsidR="00777F55" w:rsidRDefault="00777F55">
            <w:pPr>
              <w:pStyle w:val="Tabletext"/>
            </w:pPr>
          </w:p>
        </w:tc>
        <w:tc>
          <w:tcPr>
            <w:tcW w:w="3942" w:type="dxa"/>
          </w:tcPr>
          <w:p w14:paraId="294839EA" w14:textId="77777777" w:rsidR="00777F55" w:rsidRDefault="00777F55">
            <w:pPr>
              <w:pStyle w:val="Tabletext"/>
            </w:pPr>
          </w:p>
        </w:tc>
        <w:tc>
          <w:tcPr>
            <w:tcW w:w="2304" w:type="dxa"/>
          </w:tcPr>
          <w:p w14:paraId="52E28193" w14:textId="77777777" w:rsidR="00777F55" w:rsidRDefault="00777F55">
            <w:pPr>
              <w:pStyle w:val="Tabletext"/>
            </w:pPr>
          </w:p>
        </w:tc>
      </w:tr>
      <w:tr w:rsidR="00777F55" w14:paraId="20D2B60A" w14:textId="77777777" w:rsidTr="008E67BF">
        <w:tc>
          <w:tcPr>
            <w:tcW w:w="1728" w:type="dxa"/>
          </w:tcPr>
          <w:p w14:paraId="328F276D" w14:textId="77777777" w:rsidR="00777F55" w:rsidRDefault="00777F55">
            <w:pPr>
              <w:pStyle w:val="Tabletext"/>
            </w:pPr>
          </w:p>
        </w:tc>
        <w:tc>
          <w:tcPr>
            <w:tcW w:w="1530" w:type="dxa"/>
          </w:tcPr>
          <w:p w14:paraId="38E850EC" w14:textId="77777777" w:rsidR="00777F55" w:rsidRDefault="00777F55">
            <w:pPr>
              <w:pStyle w:val="Tabletext"/>
            </w:pPr>
          </w:p>
        </w:tc>
        <w:tc>
          <w:tcPr>
            <w:tcW w:w="3942" w:type="dxa"/>
          </w:tcPr>
          <w:p w14:paraId="43753CC9" w14:textId="77777777" w:rsidR="00777F55" w:rsidRDefault="00777F55">
            <w:pPr>
              <w:pStyle w:val="Tabletext"/>
            </w:pPr>
          </w:p>
        </w:tc>
        <w:tc>
          <w:tcPr>
            <w:tcW w:w="2304" w:type="dxa"/>
          </w:tcPr>
          <w:p w14:paraId="03A9B6B3" w14:textId="77777777" w:rsidR="00777F55" w:rsidRDefault="00777F55">
            <w:pPr>
              <w:pStyle w:val="Tabletext"/>
            </w:pPr>
          </w:p>
        </w:tc>
      </w:tr>
    </w:tbl>
    <w:p w14:paraId="4E9E5C46" w14:textId="77777777" w:rsidR="00777F55" w:rsidRDefault="00777F55"/>
    <w:p w14:paraId="2C46BD93" w14:textId="77777777" w:rsidR="00777F55" w:rsidRDefault="00AF7A96">
      <w:pPr>
        <w:pStyle w:val="Title"/>
      </w:pPr>
      <w:r>
        <w:br w:type="page"/>
      </w:r>
      <w:r>
        <w:lastRenderedPageBreak/>
        <w:t>Table of Contents</w:t>
      </w:r>
    </w:p>
    <w:p w14:paraId="30E38991" w14:textId="77777777" w:rsidR="00E54B6C" w:rsidRDefault="00E54B6C"/>
    <w:p w14:paraId="24215F5C" w14:textId="77777777" w:rsidR="00A014A9" w:rsidRDefault="00A014A9"/>
    <w:p w14:paraId="2F54248A" w14:textId="77777777" w:rsidR="00B8578F" w:rsidRDefault="009238EB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5750985" w:history="1">
        <w:r w:rsidR="00B8578F" w:rsidRPr="00440E45">
          <w:rPr>
            <w:rStyle w:val="Hyperlink"/>
            <w:noProof/>
          </w:rPr>
          <w:t>Potential Entity Classes</w:t>
        </w:r>
        <w:r w:rsidR="00B8578F">
          <w:rPr>
            <w:noProof/>
            <w:webHidden/>
          </w:rPr>
          <w:tab/>
        </w:r>
        <w:r w:rsidR="00B8578F">
          <w:rPr>
            <w:noProof/>
            <w:webHidden/>
          </w:rPr>
          <w:fldChar w:fldCharType="begin"/>
        </w:r>
        <w:r w:rsidR="00B8578F">
          <w:rPr>
            <w:noProof/>
            <w:webHidden/>
          </w:rPr>
          <w:instrText xml:space="preserve"> PAGEREF _Toc435750985 \h </w:instrText>
        </w:r>
        <w:r w:rsidR="00B8578F">
          <w:rPr>
            <w:noProof/>
            <w:webHidden/>
          </w:rPr>
        </w:r>
        <w:r w:rsidR="00B8578F">
          <w:rPr>
            <w:noProof/>
            <w:webHidden/>
          </w:rPr>
          <w:fldChar w:fldCharType="separate"/>
        </w:r>
        <w:r w:rsidR="00B8578F">
          <w:rPr>
            <w:noProof/>
            <w:webHidden/>
          </w:rPr>
          <w:t>4</w:t>
        </w:r>
        <w:r w:rsidR="00B8578F">
          <w:rPr>
            <w:noProof/>
            <w:webHidden/>
          </w:rPr>
          <w:fldChar w:fldCharType="end"/>
        </w:r>
      </w:hyperlink>
    </w:p>
    <w:p w14:paraId="4A0A8CFC" w14:textId="77777777" w:rsidR="00B8578F" w:rsidRDefault="009446BE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hyperlink w:anchor="_Toc435750986" w:history="1">
        <w:r w:rsidR="00B8578F" w:rsidRPr="00440E45">
          <w:rPr>
            <w:rStyle w:val="Hyperlink"/>
            <w:noProof/>
          </w:rPr>
          <w:t>Classes Attributes</w:t>
        </w:r>
        <w:r w:rsidR="00B8578F">
          <w:rPr>
            <w:noProof/>
            <w:webHidden/>
          </w:rPr>
          <w:tab/>
        </w:r>
        <w:r w:rsidR="00B8578F">
          <w:rPr>
            <w:noProof/>
            <w:webHidden/>
          </w:rPr>
          <w:fldChar w:fldCharType="begin"/>
        </w:r>
        <w:r w:rsidR="00B8578F">
          <w:rPr>
            <w:noProof/>
            <w:webHidden/>
          </w:rPr>
          <w:instrText xml:space="preserve"> PAGEREF _Toc435750986 \h </w:instrText>
        </w:r>
        <w:r w:rsidR="00B8578F">
          <w:rPr>
            <w:noProof/>
            <w:webHidden/>
          </w:rPr>
        </w:r>
        <w:r w:rsidR="00B8578F">
          <w:rPr>
            <w:noProof/>
            <w:webHidden/>
          </w:rPr>
          <w:fldChar w:fldCharType="separate"/>
        </w:r>
        <w:r w:rsidR="00B8578F">
          <w:rPr>
            <w:noProof/>
            <w:webHidden/>
          </w:rPr>
          <w:t>5</w:t>
        </w:r>
        <w:r w:rsidR="00B8578F">
          <w:rPr>
            <w:noProof/>
            <w:webHidden/>
          </w:rPr>
          <w:fldChar w:fldCharType="end"/>
        </w:r>
      </w:hyperlink>
    </w:p>
    <w:p w14:paraId="11CF8AFF" w14:textId="77777777" w:rsidR="00B8578F" w:rsidRDefault="009446BE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hyperlink w:anchor="_Toc435750987" w:history="1">
        <w:r w:rsidR="00B8578F" w:rsidRPr="00440E45">
          <w:rPr>
            <w:rStyle w:val="Hyperlink"/>
            <w:noProof/>
          </w:rPr>
          <w:t>Entity Class Diagram</w:t>
        </w:r>
        <w:r w:rsidR="00B8578F">
          <w:rPr>
            <w:noProof/>
            <w:webHidden/>
          </w:rPr>
          <w:tab/>
        </w:r>
        <w:r w:rsidR="00B8578F">
          <w:rPr>
            <w:noProof/>
            <w:webHidden/>
          </w:rPr>
          <w:fldChar w:fldCharType="begin"/>
        </w:r>
        <w:r w:rsidR="00B8578F">
          <w:rPr>
            <w:noProof/>
            <w:webHidden/>
          </w:rPr>
          <w:instrText xml:space="preserve"> PAGEREF _Toc435750987 \h </w:instrText>
        </w:r>
        <w:r w:rsidR="00B8578F">
          <w:rPr>
            <w:noProof/>
            <w:webHidden/>
          </w:rPr>
        </w:r>
        <w:r w:rsidR="00B8578F">
          <w:rPr>
            <w:noProof/>
            <w:webHidden/>
          </w:rPr>
          <w:fldChar w:fldCharType="separate"/>
        </w:r>
        <w:r w:rsidR="00B8578F">
          <w:rPr>
            <w:noProof/>
            <w:webHidden/>
          </w:rPr>
          <w:t>6</w:t>
        </w:r>
        <w:r w:rsidR="00B8578F">
          <w:rPr>
            <w:noProof/>
            <w:webHidden/>
          </w:rPr>
          <w:fldChar w:fldCharType="end"/>
        </w:r>
      </w:hyperlink>
    </w:p>
    <w:p w14:paraId="62141E3E" w14:textId="77777777" w:rsidR="00E502A2" w:rsidRDefault="009238EB" w:rsidP="00E502A2">
      <w:pPr>
        <w:pStyle w:val="Heading1"/>
      </w:pPr>
      <w:r>
        <w:fldChar w:fldCharType="end"/>
      </w:r>
      <w:r w:rsidR="00AF7A96">
        <w:br w:type="page"/>
      </w:r>
      <w:bookmarkStart w:id="0" w:name="_Toc435476419"/>
      <w:bookmarkStart w:id="1" w:name="_Toc435750985"/>
      <w:r w:rsidR="00E502A2" w:rsidRPr="00F100DC">
        <w:lastRenderedPageBreak/>
        <w:t xml:space="preserve">Potential </w:t>
      </w:r>
      <w:r w:rsidR="00E502A2">
        <w:t xml:space="preserve">Entity </w:t>
      </w:r>
      <w:r w:rsidR="00E502A2" w:rsidRPr="00F100DC">
        <w:t>Classes</w:t>
      </w:r>
      <w:bookmarkEnd w:id="0"/>
      <w:bookmarkEnd w:id="1"/>
    </w:p>
    <w:p w14:paraId="38D926E9" w14:textId="77777777" w:rsidR="00E502A2" w:rsidRDefault="00E502A2" w:rsidP="00E502A2"/>
    <w:tbl>
      <w:tblPr>
        <w:tblStyle w:val="TableGrid"/>
        <w:tblW w:w="8464" w:type="dxa"/>
        <w:jc w:val="center"/>
        <w:tblLayout w:type="fixed"/>
        <w:tblLook w:val="0420" w:firstRow="1" w:lastRow="0" w:firstColumn="0" w:lastColumn="0" w:noHBand="0" w:noVBand="1"/>
      </w:tblPr>
      <w:tblGrid>
        <w:gridCol w:w="2689"/>
        <w:gridCol w:w="5775"/>
      </w:tblGrid>
      <w:tr w:rsidR="00E502A2" w14:paraId="51BD74D2" w14:textId="77777777" w:rsidTr="00E502A2">
        <w:trPr>
          <w:jc w:val="center"/>
        </w:trPr>
        <w:tc>
          <w:tcPr>
            <w:tcW w:w="2689" w:type="dxa"/>
          </w:tcPr>
          <w:p w14:paraId="7DB6922E" w14:textId="77777777" w:rsidR="00E502A2" w:rsidRPr="003C3BB0" w:rsidRDefault="00E502A2" w:rsidP="00FF7323">
            <w:pPr>
              <w:pStyle w:val="BodyText"/>
              <w:ind w:left="0"/>
              <w:rPr>
                <w:sz w:val="24"/>
                <w:szCs w:val="24"/>
              </w:rPr>
            </w:pPr>
            <w:r w:rsidRPr="00A00152">
              <w:rPr>
                <w:sz w:val="24"/>
                <w:szCs w:val="24"/>
              </w:rPr>
              <w:t>Class name</w:t>
            </w:r>
            <w:r w:rsidRPr="003C3B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5775" w:type="dxa"/>
          </w:tcPr>
          <w:p w14:paraId="6012F13C" w14:textId="77777777" w:rsidR="00E502A2" w:rsidRPr="003C3BB0" w:rsidRDefault="00E502A2" w:rsidP="00FF7323">
            <w:pPr>
              <w:pStyle w:val="BodyText"/>
              <w:ind w:left="0"/>
              <w:rPr>
                <w:sz w:val="24"/>
                <w:szCs w:val="24"/>
              </w:rPr>
            </w:pPr>
            <w:r w:rsidRPr="00A00152">
              <w:rPr>
                <w:sz w:val="24"/>
                <w:szCs w:val="24"/>
              </w:rPr>
              <w:t>Brief Description</w:t>
            </w:r>
          </w:p>
        </w:tc>
      </w:tr>
      <w:tr w:rsidR="00E502A2" w14:paraId="443C36A8" w14:textId="77777777" w:rsidTr="00E502A2">
        <w:trPr>
          <w:jc w:val="center"/>
        </w:trPr>
        <w:tc>
          <w:tcPr>
            <w:tcW w:w="2689" w:type="dxa"/>
          </w:tcPr>
          <w:p w14:paraId="6C3776F3" w14:textId="77777777" w:rsidR="00E502A2" w:rsidRDefault="000209D0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</w:t>
            </w:r>
            <w:r w:rsidR="004B6E3E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5775" w:type="dxa"/>
          </w:tcPr>
          <w:p w14:paraId="26DB403D" w14:textId="77777777" w:rsidR="00E502A2" w:rsidRDefault="00E502A2" w:rsidP="0089504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E502A2" w14:paraId="1293BDBB" w14:textId="77777777" w:rsidTr="00E502A2">
        <w:trPr>
          <w:jc w:val="center"/>
        </w:trPr>
        <w:tc>
          <w:tcPr>
            <w:tcW w:w="2689" w:type="dxa"/>
          </w:tcPr>
          <w:p w14:paraId="5509A458" w14:textId="77777777" w:rsidR="00E502A2" w:rsidRPr="005E4ED5" w:rsidRDefault="005E2A89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Admin</w:t>
            </w:r>
          </w:p>
        </w:tc>
        <w:tc>
          <w:tcPr>
            <w:tcW w:w="5775" w:type="dxa"/>
          </w:tcPr>
          <w:p w14:paraId="6DF2B196" w14:textId="77777777" w:rsidR="00E502A2" w:rsidRDefault="00E502A2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5E2A89" w14:paraId="3CB05AE4" w14:textId="77777777" w:rsidTr="00E502A2">
        <w:trPr>
          <w:jc w:val="center"/>
        </w:trPr>
        <w:tc>
          <w:tcPr>
            <w:tcW w:w="2689" w:type="dxa"/>
          </w:tcPr>
          <w:p w14:paraId="48E27AB0" w14:textId="77777777" w:rsidR="005E2A89" w:rsidRDefault="005E2A89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Physiotherapist</w:t>
            </w:r>
          </w:p>
        </w:tc>
        <w:tc>
          <w:tcPr>
            <w:tcW w:w="5775" w:type="dxa"/>
          </w:tcPr>
          <w:p w14:paraId="33897DEA" w14:textId="77777777" w:rsidR="005E2A89" w:rsidRDefault="005E2A89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1056E7" w14:paraId="4500D9E6" w14:textId="77777777" w:rsidTr="00E502A2">
        <w:trPr>
          <w:jc w:val="center"/>
        </w:trPr>
        <w:tc>
          <w:tcPr>
            <w:tcW w:w="2689" w:type="dxa"/>
          </w:tcPr>
          <w:p w14:paraId="549BB159" w14:textId="77777777" w:rsidR="001056E7" w:rsidRDefault="000209D0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Patient</w:t>
            </w:r>
          </w:p>
        </w:tc>
        <w:tc>
          <w:tcPr>
            <w:tcW w:w="5775" w:type="dxa"/>
          </w:tcPr>
          <w:p w14:paraId="73EF78F9" w14:textId="77777777" w:rsidR="001056E7" w:rsidRDefault="001056E7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1056E7" w14:paraId="6713EABC" w14:textId="77777777" w:rsidTr="00E502A2">
        <w:trPr>
          <w:jc w:val="center"/>
        </w:trPr>
        <w:tc>
          <w:tcPr>
            <w:tcW w:w="2689" w:type="dxa"/>
          </w:tcPr>
          <w:p w14:paraId="4CB426B1" w14:textId="77777777" w:rsidR="001056E7" w:rsidRDefault="000209D0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RehabPlan </w:t>
            </w:r>
          </w:p>
        </w:tc>
        <w:tc>
          <w:tcPr>
            <w:tcW w:w="5775" w:type="dxa"/>
          </w:tcPr>
          <w:p w14:paraId="363D41D9" w14:textId="77777777" w:rsidR="001056E7" w:rsidRDefault="001056E7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1056E7" w14:paraId="0B94B824" w14:textId="77777777" w:rsidTr="00E502A2">
        <w:trPr>
          <w:jc w:val="center"/>
        </w:trPr>
        <w:tc>
          <w:tcPr>
            <w:tcW w:w="2689" w:type="dxa"/>
          </w:tcPr>
          <w:p w14:paraId="02212463" w14:textId="77777777" w:rsidR="001056E7" w:rsidRDefault="000209D0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AskAPhysio</w:t>
            </w:r>
          </w:p>
        </w:tc>
        <w:tc>
          <w:tcPr>
            <w:tcW w:w="5775" w:type="dxa"/>
          </w:tcPr>
          <w:p w14:paraId="4C7DA7A1" w14:textId="77777777" w:rsidR="001056E7" w:rsidRDefault="001056E7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1056E7" w14:paraId="5FBDB591" w14:textId="77777777" w:rsidTr="00E502A2">
        <w:trPr>
          <w:jc w:val="center"/>
        </w:trPr>
        <w:tc>
          <w:tcPr>
            <w:tcW w:w="2689" w:type="dxa"/>
          </w:tcPr>
          <w:p w14:paraId="6368EFBA" w14:textId="77777777" w:rsidR="001056E7" w:rsidRDefault="000209D0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Appointment</w:t>
            </w:r>
          </w:p>
        </w:tc>
        <w:tc>
          <w:tcPr>
            <w:tcW w:w="5775" w:type="dxa"/>
          </w:tcPr>
          <w:p w14:paraId="4BC1AAAE" w14:textId="77777777" w:rsidR="001056E7" w:rsidRDefault="001056E7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1056E7" w14:paraId="684A107E" w14:textId="77777777" w:rsidTr="00E502A2">
        <w:trPr>
          <w:jc w:val="center"/>
        </w:trPr>
        <w:tc>
          <w:tcPr>
            <w:tcW w:w="2689" w:type="dxa"/>
          </w:tcPr>
          <w:p w14:paraId="0BEB6C26" w14:textId="77777777" w:rsidR="001056E7" w:rsidRDefault="005129FC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Exercise</w:t>
            </w:r>
          </w:p>
        </w:tc>
        <w:tc>
          <w:tcPr>
            <w:tcW w:w="5775" w:type="dxa"/>
          </w:tcPr>
          <w:p w14:paraId="61A09391" w14:textId="77777777" w:rsidR="001056E7" w:rsidRDefault="001056E7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1056E7" w14:paraId="4561FE07" w14:textId="77777777" w:rsidTr="00E502A2">
        <w:trPr>
          <w:jc w:val="center"/>
        </w:trPr>
        <w:tc>
          <w:tcPr>
            <w:tcW w:w="2689" w:type="dxa"/>
          </w:tcPr>
          <w:p w14:paraId="7C67A469" w14:textId="77777777" w:rsidR="001056E7" w:rsidRDefault="000209D0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AssessmentTest</w:t>
            </w:r>
          </w:p>
        </w:tc>
        <w:tc>
          <w:tcPr>
            <w:tcW w:w="5775" w:type="dxa"/>
          </w:tcPr>
          <w:p w14:paraId="2F1B4CE7" w14:textId="77777777" w:rsidR="001056E7" w:rsidRDefault="001056E7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C37F2D" w14:paraId="74FA5396" w14:textId="77777777" w:rsidTr="00CB10F9">
        <w:trPr>
          <w:jc w:val="center"/>
        </w:trPr>
        <w:tc>
          <w:tcPr>
            <w:tcW w:w="2689" w:type="dxa"/>
          </w:tcPr>
          <w:p w14:paraId="5B5B30A7" w14:textId="77777777" w:rsidR="00C37F2D" w:rsidRDefault="00C37F2D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Treatment</w:t>
            </w:r>
          </w:p>
        </w:tc>
        <w:tc>
          <w:tcPr>
            <w:tcW w:w="5775" w:type="dxa"/>
          </w:tcPr>
          <w:p w14:paraId="546655E7" w14:textId="77777777" w:rsidR="00C37F2D" w:rsidRDefault="00C37F2D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C37F2D" w14:paraId="10BFC946" w14:textId="77777777" w:rsidTr="00CB10F9">
        <w:trPr>
          <w:jc w:val="center"/>
        </w:trPr>
        <w:tc>
          <w:tcPr>
            <w:tcW w:w="2689" w:type="dxa"/>
          </w:tcPr>
          <w:p w14:paraId="42658512" w14:textId="77777777" w:rsidR="00C37F2D" w:rsidRDefault="00C37F2D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Answer</w:t>
            </w:r>
          </w:p>
        </w:tc>
        <w:tc>
          <w:tcPr>
            <w:tcW w:w="5775" w:type="dxa"/>
          </w:tcPr>
          <w:p w14:paraId="4BAEECD0" w14:textId="77777777" w:rsidR="00C37F2D" w:rsidRDefault="00C37F2D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C37F2D" w14:paraId="0F365FE8" w14:textId="77777777" w:rsidTr="00CB10F9">
        <w:trPr>
          <w:jc w:val="center"/>
        </w:trPr>
        <w:tc>
          <w:tcPr>
            <w:tcW w:w="2689" w:type="dxa"/>
          </w:tcPr>
          <w:p w14:paraId="28993083" w14:textId="77777777" w:rsidR="00C37F2D" w:rsidRDefault="00C37F2D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Rubric</w:t>
            </w:r>
          </w:p>
        </w:tc>
        <w:tc>
          <w:tcPr>
            <w:tcW w:w="5775" w:type="dxa"/>
          </w:tcPr>
          <w:p w14:paraId="17E6E044" w14:textId="77777777" w:rsidR="00C37F2D" w:rsidRDefault="00C37F2D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C37F2D" w14:paraId="25B66B86" w14:textId="77777777" w:rsidTr="00CB10F9">
        <w:trPr>
          <w:jc w:val="center"/>
        </w:trPr>
        <w:tc>
          <w:tcPr>
            <w:tcW w:w="2689" w:type="dxa"/>
          </w:tcPr>
          <w:p w14:paraId="3409FA89" w14:textId="77777777" w:rsidR="00C37F2D" w:rsidRDefault="00C37F2D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Country</w:t>
            </w:r>
          </w:p>
        </w:tc>
        <w:tc>
          <w:tcPr>
            <w:tcW w:w="5775" w:type="dxa"/>
          </w:tcPr>
          <w:p w14:paraId="7DDD1688" w14:textId="77777777" w:rsidR="00C37F2D" w:rsidRDefault="00C37F2D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C37F2D" w14:paraId="13F59DAC" w14:textId="77777777" w:rsidTr="00CB10F9">
        <w:trPr>
          <w:jc w:val="center"/>
        </w:trPr>
        <w:tc>
          <w:tcPr>
            <w:tcW w:w="2689" w:type="dxa"/>
          </w:tcPr>
          <w:p w14:paraId="6247C0EE" w14:textId="77777777" w:rsidR="00C37F2D" w:rsidRDefault="00C37F2D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Province</w:t>
            </w:r>
          </w:p>
        </w:tc>
        <w:tc>
          <w:tcPr>
            <w:tcW w:w="5775" w:type="dxa"/>
          </w:tcPr>
          <w:p w14:paraId="75C14EB6" w14:textId="77777777" w:rsidR="00C37F2D" w:rsidRDefault="00C37F2D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C37F2D" w14:paraId="755366BD" w14:textId="77777777" w:rsidTr="00CB10F9">
        <w:trPr>
          <w:jc w:val="center"/>
        </w:trPr>
        <w:tc>
          <w:tcPr>
            <w:tcW w:w="2689" w:type="dxa"/>
          </w:tcPr>
          <w:p w14:paraId="50AE8535" w14:textId="77777777" w:rsidR="00C37F2D" w:rsidRDefault="00C37F2D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City</w:t>
            </w:r>
          </w:p>
        </w:tc>
        <w:tc>
          <w:tcPr>
            <w:tcW w:w="5775" w:type="dxa"/>
          </w:tcPr>
          <w:p w14:paraId="52392529" w14:textId="77777777" w:rsidR="00C37F2D" w:rsidRDefault="00C37F2D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C37F2D" w14:paraId="2C4D71AF" w14:textId="77777777" w:rsidTr="00CB10F9">
        <w:trPr>
          <w:jc w:val="center"/>
        </w:trPr>
        <w:tc>
          <w:tcPr>
            <w:tcW w:w="2689" w:type="dxa"/>
          </w:tcPr>
          <w:p w14:paraId="1B99607E" w14:textId="77777777" w:rsidR="00C37F2D" w:rsidRDefault="00C37F2D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Payment</w:t>
            </w:r>
          </w:p>
        </w:tc>
        <w:tc>
          <w:tcPr>
            <w:tcW w:w="5775" w:type="dxa"/>
          </w:tcPr>
          <w:p w14:paraId="661770C0" w14:textId="77777777" w:rsidR="00C37F2D" w:rsidRDefault="00C37F2D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C37F2D" w14:paraId="23F54DCF" w14:textId="77777777" w:rsidTr="00CB10F9">
        <w:trPr>
          <w:jc w:val="center"/>
        </w:trPr>
        <w:tc>
          <w:tcPr>
            <w:tcW w:w="2689" w:type="dxa"/>
          </w:tcPr>
          <w:p w14:paraId="320F0AAF" w14:textId="77777777" w:rsidR="00C37F2D" w:rsidRDefault="00C37F2D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Forms</w:t>
            </w:r>
          </w:p>
        </w:tc>
        <w:tc>
          <w:tcPr>
            <w:tcW w:w="5775" w:type="dxa"/>
          </w:tcPr>
          <w:p w14:paraId="0619B9B0" w14:textId="77777777" w:rsidR="00C37F2D" w:rsidRDefault="00C37F2D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C37F2D" w14:paraId="3F5F0445" w14:textId="77777777" w:rsidTr="00CB10F9">
        <w:trPr>
          <w:jc w:val="center"/>
        </w:trPr>
        <w:tc>
          <w:tcPr>
            <w:tcW w:w="2689" w:type="dxa"/>
          </w:tcPr>
          <w:p w14:paraId="14B6D2DF" w14:textId="77777777" w:rsidR="00C37F2D" w:rsidRDefault="00C37F2D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Questions</w:t>
            </w:r>
          </w:p>
        </w:tc>
        <w:tc>
          <w:tcPr>
            <w:tcW w:w="5775" w:type="dxa"/>
          </w:tcPr>
          <w:p w14:paraId="44C4723A" w14:textId="77777777" w:rsidR="00C37F2D" w:rsidRDefault="00C37F2D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C37F2D" w14:paraId="2E8545B8" w14:textId="77777777" w:rsidTr="00CB10F9">
        <w:trPr>
          <w:jc w:val="center"/>
        </w:trPr>
        <w:tc>
          <w:tcPr>
            <w:tcW w:w="2689" w:type="dxa"/>
          </w:tcPr>
          <w:p w14:paraId="3B33A5CE" w14:textId="77777777" w:rsidR="00C37F2D" w:rsidRDefault="00C37F2D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TouchMe</w:t>
            </w:r>
          </w:p>
        </w:tc>
        <w:tc>
          <w:tcPr>
            <w:tcW w:w="5775" w:type="dxa"/>
          </w:tcPr>
          <w:p w14:paraId="476CA867" w14:textId="77777777" w:rsidR="00C37F2D" w:rsidRDefault="00C37F2D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C37F2D" w14:paraId="7BC122A9" w14:textId="77777777" w:rsidTr="00CB10F9">
        <w:trPr>
          <w:jc w:val="center"/>
        </w:trPr>
        <w:tc>
          <w:tcPr>
            <w:tcW w:w="2689" w:type="dxa"/>
          </w:tcPr>
          <w:p w14:paraId="49D07690" w14:textId="77777777" w:rsidR="00C37F2D" w:rsidRDefault="00C37F2D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Multiple Choice</w:t>
            </w:r>
          </w:p>
        </w:tc>
        <w:tc>
          <w:tcPr>
            <w:tcW w:w="5775" w:type="dxa"/>
          </w:tcPr>
          <w:p w14:paraId="5D616088" w14:textId="77777777" w:rsidR="00C37F2D" w:rsidRDefault="00C37F2D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C37F2D" w14:paraId="4DAEDFC6" w14:textId="77777777" w:rsidTr="00CB10F9">
        <w:trPr>
          <w:jc w:val="center"/>
        </w:trPr>
        <w:tc>
          <w:tcPr>
            <w:tcW w:w="2689" w:type="dxa"/>
          </w:tcPr>
          <w:p w14:paraId="3B5BA4C2" w14:textId="77777777" w:rsidR="00C37F2D" w:rsidRDefault="00C37F2D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Rating</w:t>
            </w:r>
          </w:p>
        </w:tc>
        <w:tc>
          <w:tcPr>
            <w:tcW w:w="5775" w:type="dxa"/>
          </w:tcPr>
          <w:p w14:paraId="45CC6797" w14:textId="77777777" w:rsidR="00C37F2D" w:rsidRDefault="00C37F2D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C37F2D" w14:paraId="2334080F" w14:textId="77777777" w:rsidTr="00CB10F9">
        <w:trPr>
          <w:jc w:val="center"/>
        </w:trPr>
        <w:tc>
          <w:tcPr>
            <w:tcW w:w="2689" w:type="dxa"/>
          </w:tcPr>
          <w:p w14:paraId="48CB998D" w14:textId="77777777" w:rsidR="00C37F2D" w:rsidRDefault="00C37F2D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True/False</w:t>
            </w:r>
          </w:p>
        </w:tc>
        <w:tc>
          <w:tcPr>
            <w:tcW w:w="5775" w:type="dxa"/>
          </w:tcPr>
          <w:p w14:paraId="45CEA245" w14:textId="77777777" w:rsidR="00C37F2D" w:rsidRDefault="00C37F2D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C37F2D" w14:paraId="0E9ACA6E" w14:textId="77777777" w:rsidTr="00E502A2">
        <w:trPr>
          <w:jc w:val="center"/>
        </w:trPr>
        <w:tc>
          <w:tcPr>
            <w:tcW w:w="2689" w:type="dxa"/>
          </w:tcPr>
          <w:p w14:paraId="1E25FCDF" w14:textId="77777777" w:rsidR="00C37F2D" w:rsidRDefault="00C37F2D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ShortAnswers</w:t>
            </w:r>
          </w:p>
        </w:tc>
        <w:tc>
          <w:tcPr>
            <w:tcW w:w="5775" w:type="dxa"/>
          </w:tcPr>
          <w:p w14:paraId="3262AD30" w14:textId="77777777" w:rsidR="00C37F2D" w:rsidRDefault="00C37F2D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</w:tbl>
    <w:p w14:paraId="63549615" w14:textId="77777777" w:rsidR="002B0623" w:rsidRDefault="002B0623" w:rsidP="00E502A2">
      <w:pPr>
        <w:pStyle w:val="Heading1"/>
      </w:pPr>
    </w:p>
    <w:p w14:paraId="3F0E7F57" w14:textId="77777777" w:rsidR="00866A1E" w:rsidRDefault="00866A1E">
      <w:pPr>
        <w:pStyle w:val="BodyText"/>
      </w:pPr>
    </w:p>
    <w:p w14:paraId="2A381309" w14:textId="77777777" w:rsidR="00866A1E" w:rsidRDefault="00866A1E">
      <w:pPr>
        <w:pStyle w:val="BodyText"/>
      </w:pPr>
    </w:p>
    <w:p w14:paraId="443EFF5C" w14:textId="77777777" w:rsidR="00866A1E" w:rsidRDefault="00866A1E">
      <w:pPr>
        <w:pStyle w:val="BodyText"/>
      </w:pPr>
    </w:p>
    <w:p w14:paraId="3FD74403" w14:textId="77777777" w:rsidR="00166FB8" w:rsidRDefault="00866A1E">
      <w:pPr>
        <w:widowControl/>
        <w:spacing w:line="240" w:lineRule="auto"/>
      </w:pPr>
      <w:r>
        <w:br w:type="page"/>
      </w:r>
    </w:p>
    <w:p w14:paraId="40590DE4" w14:textId="77777777" w:rsidR="00166FB8" w:rsidRPr="00990983" w:rsidRDefault="00166FB8" w:rsidP="00990983">
      <w:pPr>
        <w:pStyle w:val="Heading1"/>
      </w:pPr>
      <w:bookmarkStart w:id="2" w:name="_Toc287565551"/>
      <w:bookmarkStart w:id="3" w:name="_Toc382396608"/>
      <w:bookmarkStart w:id="4" w:name="_Toc414220216"/>
      <w:bookmarkStart w:id="5" w:name="_Toc435476421"/>
      <w:bookmarkStart w:id="6" w:name="_Toc435750986"/>
      <w:r>
        <w:lastRenderedPageBreak/>
        <w:t>Classes Attributes</w:t>
      </w:r>
      <w:bookmarkEnd w:id="2"/>
      <w:bookmarkEnd w:id="3"/>
      <w:bookmarkEnd w:id="4"/>
      <w:bookmarkEnd w:id="5"/>
      <w:bookmarkEnd w:id="6"/>
      <w:r>
        <w:t xml:space="preserve"> </w:t>
      </w:r>
    </w:p>
    <w:p w14:paraId="3376C5C3" w14:textId="77777777" w:rsidR="00166FB8" w:rsidRDefault="00166FB8" w:rsidP="00166FB8">
      <w:pPr>
        <w:widowControl/>
        <w:spacing w:line="240" w:lineRule="auto"/>
      </w:pPr>
    </w:p>
    <w:p w14:paraId="6E8D8CD3" w14:textId="77777777" w:rsidR="00166FB8" w:rsidRPr="00B6745B" w:rsidRDefault="005E2A89" w:rsidP="00166FB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User class</w:t>
      </w:r>
    </w:p>
    <w:p w14:paraId="47606354" w14:textId="77777777" w:rsidR="00166FB8" w:rsidRPr="004B5D62" w:rsidRDefault="00166FB8" w:rsidP="00166FB8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166FB8" w:rsidRPr="00B6745B" w14:paraId="6A6ADED4" w14:textId="77777777" w:rsidTr="00FF7323">
        <w:tc>
          <w:tcPr>
            <w:tcW w:w="2405" w:type="dxa"/>
          </w:tcPr>
          <w:p w14:paraId="57CF5DEA" w14:textId="77777777" w:rsidR="00166FB8" w:rsidRPr="00B6745B" w:rsidRDefault="00166FB8" w:rsidP="00FF7323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14:paraId="4952B006" w14:textId="77777777" w:rsidR="00166FB8" w:rsidRPr="00B6745B" w:rsidRDefault="00166FB8" w:rsidP="00FF7323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14:paraId="0437C41A" w14:textId="77777777" w:rsidR="00166FB8" w:rsidRPr="00B6745B" w:rsidRDefault="00166FB8" w:rsidP="00FF7323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166FB8" w:rsidRPr="00B6745B" w14:paraId="5DA1A08F" w14:textId="77777777" w:rsidTr="00FF7323">
        <w:tc>
          <w:tcPr>
            <w:tcW w:w="2405" w:type="dxa"/>
          </w:tcPr>
          <w:p w14:paraId="20F34C80" w14:textId="77777777" w:rsidR="00166FB8" w:rsidRPr="00B6745B" w:rsidRDefault="005E2A89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username </w:t>
            </w:r>
          </w:p>
        </w:tc>
        <w:tc>
          <w:tcPr>
            <w:tcW w:w="1247" w:type="dxa"/>
          </w:tcPr>
          <w:p w14:paraId="30CA8A0A" w14:textId="77777777" w:rsidR="00166FB8" w:rsidRPr="00B6745B" w:rsidRDefault="00496F0D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</w:t>
            </w:r>
            <w:r w:rsidR="005E2A89">
              <w:rPr>
                <w:rFonts w:asciiTheme="majorBidi" w:hAnsiTheme="majorBidi" w:cstheme="majorBidi"/>
              </w:rPr>
              <w:t>tring</w:t>
            </w:r>
          </w:p>
        </w:tc>
        <w:tc>
          <w:tcPr>
            <w:tcW w:w="6160" w:type="dxa"/>
          </w:tcPr>
          <w:p w14:paraId="651E7CAB" w14:textId="77777777" w:rsidR="00166FB8" w:rsidRPr="00B6745B" w:rsidRDefault="00166FB8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166FB8" w:rsidRPr="00B6745B" w14:paraId="08E34E88" w14:textId="77777777" w:rsidTr="00FF7323">
        <w:tc>
          <w:tcPr>
            <w:tcW w:w="2405" w:type="dxa"/>
          </w:tcPr>
          <w:p w14:paraId="1C997221" w14:textId="77777777" w:rsidR="00166FB8" w:rsidRDefault="005E2A89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password</w:t>
            </w:r>
          </w:p>
        </w:tc>
        <w:tc>
          <w:tcPr>
            <w:tcW w:w="1247" w:type="dxa"/>
          </w:tcPr>
          <w:p w14:paraId="45BC3035" w14:textId="77777777" w:rsidR="00166FB8" w:rsidRDefault="00496F0D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</w:t>
            </w:r>
            <w:r w:rsidR="005E2A89">
              <w:rPr>
                <w:rFonts w:asciiTheme="majorBidi" w:hAnsiTheme="majorBidi" w:cstheme="majorBidi"/>
              </w:rPr>
              <w:t>tring</w:t>
            </w:r>
          </w:p>
        </w:tc>
        <w:tc>
          <w:tcPr>
            <w:tcW w:w="6160" w:type="dxa"/>
          </w:tcPr>
          <w:p w14:paraId="5F924163" w14:textId="77777777" w:rsidR="00166FB8" w:rsidRDefault="00166FB8" w:rsidP="00FF7323">
            <w:pPr>
              <w:pStyle w:val="BodyText"/>
              <w:ind w:left="72"/>
            </w:pPr>
          </w:p>
        </w:tc>
      </w:tr>
      <w:tr w:rsidR="00496F0D" w:rsidRPr="00B6745B" w14:paraId="3F003E5D" w14:textId="77777777" w:rsidTr="00FF7323">
        <w:tc>
          <w:tcPr>
            <w:tcW w:w="2405" w:type="dxa"/>
          </w:tcPr>
          <w:p w14:paraId="13486989" w14:textId="77777777" w:rsidR="00496F0D" w:rsidRDefault="00496F0D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email</w:t>
            </w:r>
          </w:p>
        </w:tc>
        <w:tc>
          <w:tcPr>
            <w:tcW w:w="1247" w:type="dxa"/>
          </w:tcPr>
          <w:p w14:paraId="5C05741A" w14:textId="77777777" w:rsidR="00496F0D" w:rsidRDefault="00496F0D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5843E049" w14:textId="77777777" w:rsidR="00496F0D" w:rsidRDefault="00496F0D" w:rsidP="00FF7323">
            <w:pPr>
              <w:pStyle w:val="BodyText"/>
              <w:ind w:left="72"/>
            </w:pPr>
          </w:p>
        </w:tc>
      </w:tr>
      <w:tr w:rsidR="00496F0D" w:rsidRPr="00B6745B" w14:paraId="23C28755" w14:textId="77777777" w:rsidTr="00FF7323">
        <w:tc>
          <w:tcPr>
            <w:tcW w:w="2405" w:type="dxa"/>
          </w:tcPr>
          <w:p w14:paraId="07655A91" w14:textId="77777777" w:rsidR="00496F0D" w:rsidRDefault="00496F0D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firstName</w:t>
            </w:r>
          </w:p>
        </w:tc>
        <w:tc>
          <w:tcPr>
            <w:tcW w:w="1247" w:type="dxa"/>
          </w:tcPr>
          <w:p w14:paraId="56502BEA" w14:textId="77777777" w:rsidR="00496F0D" w:rsidRDefault="00496F0D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5CB19589" w14:textId="77777777" w:rsidR="00496F0D" w:rsidRDefault="00496F0D" w:rsidP="00FF7323">
            <w:pPr>
              <w:pStyle w:val="BodyText"/>
              <w:ind w:left="72"/>
            </w:pPr>
          </w:p>
        </w:tc>
      </w:tr>
      <w:tr w:rsidR="00496F0D" w:rsidRPr="00B6745B" w14:paraId="77C2B44D" w14:textId="77777777" w:rsidTr="00FF7323">
        <w:tc>
          <w:tcPr>
            <w:tcW w:w="2405" w:type="dxa"/>
          </w:tcPr>
          <w:p w14:paraId="78CE8431" w14:textId="77777777" w:rsidR="00496F0D" w:rsidRDefault="00496F0D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lastName</w:t>
            </w:r>
          </w:p>
        </w:tc>
        <w:tc>
          <w:tcPr>
            <w:tcW w:w="1247" w:type="dxa"/>
          </w:tcPr>
          <w:p w14:paraId="25B25479" w14:textId="77777777" w:rsidR="00496F0D" w:rsidRDefault="00496F0D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455F656C" w14:textId="77777777" w:rsidR="00496F0D" w:rsidRDefault="00496F0D" w:rsidP="00FF7323">
            <w:pPr>
              <w:pStyle w:val="BodyText"/>
              <w:ind w:left="72"/>
            </w:pPr>
          </w:p>
        </w:tc>
      </w:tr>
    </w:tbl>
    <w:p w14:paraId="038BE689" w14:textId="77777777" w:rsidR="005E2A89" w:rsidRPr="00DD5DF5" w:rsidRDefault="005E2A89" w:rsidP="00DD5DF5">
      <w:pPr>
        <w:widowControl/>
        <w:spacing w:line="240" w:lineRule="auto"/>
        <w:rPr>
          <w:b/>
          <w:sz w:val="24"/>
        </w:rPr>
      </w:pPr>
    </w:p>
    <w:p w14:paraId="2917D34A" w14:textId="77777777" w:rsidR="005E2A89" w:rsidRPr="004E1122" w:rsidRDefault="004E1122" w:rsidP="005E2A89">
      <w:pPr>
        <w:pStyle w:val="ListParagraph"/>
        <w:widowControl/>
        <w:numPr>
          <w:ilvl w:val="0"/>
          <w:numId w:val="2"/>
        </w:numPr>
        <w:spacing w:line="240" w:lineRule="auto"/>
        <w:rPr>
          <w:b/>
          <w:sz w:val="24"/>
        </w:rPr>
      </w:pPr>
      <w:r>
        <w:rPr>
          <w:b/>
          <w:i/>
          <w:sz w:val="24"/>
        </w:rPr>
        <w:t>Patient class</w:t>
      </w:r>
    </w:p>
    <w:p w14:paraId="1211763B" w14:textId="77777777" w:rsidR="004E1122" w:rsidRPr="004E1122" w:rsidRDefault="004E1122" w:rsidP="004E1122">
      <w:pPr>
        <w:pStyle w:val="ListParagraph"/>
        <w:widowControl/>
        <w:spacing w:line="240" w:lineRule="auto"/>
        <w:rPr>
          <w:b/>
          <w:sz w:val="24"/>
        </w:rPr>
      </w:pPr>
    </w:p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559"/>
        <w:gridCol w:w="5848"/>
      </w:tblGrid>
      <w:tr w:rsidR="004E1122" w:rsidRPr="00B6745B" w14:paraId="0D848DCC" w14:textId="77777777" w:rsidTr="008A2E15">
        <w:tc>
          <w:tcPr>
            <w:tcW w:w="2405" w:type="dxa"/>
          </w:tcPr>
          <w:p w14:paraId="42F17FB0" w14:textId="77777777" w:rsidR="004E1122" w:rsidRPr="00B6745B" w:rsidRDefault="004E1122" w:rsidP="00231C4D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559" w:type="dxa"/>
          </w:tcPr>
          <w:p w14:paraId="45BC5D00" w14:textId="77777777" w:rsidR="004E1122" w:rsidRPr="00B6745B" w:rsidRDefault="004E1122" w:rsidP="00231C4D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5848" w:type="dxa"/>
          </w:tcPr>
          <w:p w14:paraId="6648AF93" w14:textId="77777777" w:rsidR="004E1122" w:rsidRPr="00B6745B" w:rsidRDefault="004E1122" w:rsidP="00231C4D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4E1122" w:rsidRPr="00B6745B" w14:paraId="3F3B0825" w14:textId="77777777" w:rsidTr="008A2E15">
        <w:tc>
          <w:tcPr>
            <w:tcW w:w="2405" w:type="dxa"/>
          </w:tcPr>
          <w:p w14:paraId="31407419" w14:textId="77777777" w:rsidR="004E1122" w:rsidRPr="00B6745B" w:rsidRDefault="00496F0D" w:rsidP="00231C4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gender</w:t>
            </w:r>
          </w:p>
        </w:tc>
        <w:tc>
          <w:tcPr>
            <w:tcW w:w="1559" w:type="dxa"/>
          </w:tcPr>
          <w:p w14:paraId="10B2A446" w14:textId="77777777" w:rsidR="004E1122" w:rsidRPr="00B6745B" w:rsidRDefault="00496F0D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char</w:t>
            </w:r>
          </w:p>
        </w:tc>
        <w:tc>
          <w:tcPr>
            <w:tcW w:w="5848" w:type="dxa"/>
          </w:tcPr>
          <w:p w14:paraId="3054C5F5" w14:textId="77777777" w:rsidR="004E1122" w:rsidRPr="00B6745B" w:rsidRDefault="004E1122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4E1122" w:rsidRPr="00B6745B" w14:paraId="0FB8487B" w14:textId="77777777" w:rsidTr="008A2E15">
        <w:tc>
          <w:tcPr>
            <w:tcW w:w="2405" w:type="dxa"/>
          </w:tcPr>
          <w:p w14:paraId="56B43980" w14:textId="77777777" w:rsidR="004E1122" w:rsidRDefault="00496F0D" w:rsidP="00231C4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dateOfBirth</w:t>
            </w:r>
          </w:p>
        </w:tc>
        <w:tc>
          <w:tcPr>
            <w:tcW w:w="1559" w:type="dxa"/>
          </w:tcPr>
          <w:p w14:paraId="5B0EB6F8" w14:textId="77777777" w:rsidR="004E1122" w:rsidRDefault="00496F0D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5848" w:type="dxa"/>
          </w:tcPr>
          <w:p w14:paraId="5E8E2F45" w14:textId="77777777" w:rsidR="004E1122" w:rsidRDefault="004E1122" w:rsidP="00231C4D">
            <w:pPr>
              <w:pStyle w:val="BodyText"/>
              <w:ind w:left="72"/>
            </w:pPr>
          </w:p>
        </w:tc>
      </w:tr>
      <w:tr w:rsidR="004E1122" w:rsidRPr="00B6745B" w14:paraId="5E69689C" w14:textId="77777777" w:rsidTr="008A2E15">
        <w:tc>
          <w:tcPr>
            <w:tcW w:w="2405" w:type="dxa"/>
          </w:tcPr>
          <w:p w14:paraId="2BC14511" w14:textId="77777777" w:rsidR="004E1122" w:rsidRDefault="008A2E15" w:rsidP="00231C4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postalC</w:t>
            </w:r>
            <w:r w:rsidR="00496F0D">
              <w:rPr>
                <w:rFonts w:asciiTheme="majorBidi" w:hAnsiTheme="majorBidi" w:cstheme="majorBidi"/>
              </w:rPr>
              <w:t>ode</w:t>
            </w:r>
          </w:p>
        </w:tc>
        <w:tc>
          <w:tcPr>
            <w:tcW w:w="1559" w:type="dxa"/>
          </w:tcPr>
          <w:p w14:paraId="3083615D" w14:textId="77777777" w:rsidR="004E1122" w:rsidRDefault="00496F0D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5848" w:type="dxa"/>
          </w:tcPr>
          <w:p w14:paraId="3B3AEB80" w14:textId="77777777" w:rsidR="004E1122" w:rsidRDefault="004E1122" w:rsidP="00231C4D">
            <w:pPr>
              <w:pStyle w:val="BodyText"/>
              <w:ind w:left="72"/>
            </w:pPr>
          </w:p>
        </w:tc>
      </w:tr>
      <w:tr w:rsidR="004E1122" w:rsidRPr="00B6745B" w14:paraId="4C03FAFF" w14:textId="77777777" w:rsidTr="008A2E15">
        <w:tc>
          <w:tcPr>
            <w:tcW w:w="2405" w:type="dxa"/>
          </w:tcPr>
          <w:p w14:paraId="0CDF2415" w14:textId="77777777" w:rsidR="004E1122" w:rsidRDefault="00496F0D" w:rsidP="00231C4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phoneNo</w:t>
            </w:r>
          </w:p>
        </w:tc>
        <w:tc>
          <w:tcPr>
            <w:tcW w:w="1559" w:type="dxa"/>
          </w:tcPr>
          <w:p w14:paraId="6777F352" w14:textId="77777777" w:rsidR="004E1122" w:rsidRDefault="00496F0D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5848" w:type="dxa"/>
          </w:tcPr>
          <w:p w14:paraId="7FBE8BBE" w14:textId="77777777" w:rsidR="004E1122" w:rsidRDefault="004E1122" w:rsidP="00231C4D">
            <w:pPr>
              <w:pStyle w:val="BodyText"/>
              <w:ind w:left="72"/>
            </w:pPr>
          </w:p>
        </w:tc>
      </w:tr>
      <w:tr w:rsidR="00496F0D" w:rsidRPr="00B6745B" w14:paraId="51F06CB4" w14:textId="77777777" w:rsidTr="008A2E15">
        <w:tc>
          <w:tcPr>
            <w:tcW w:w="2405" w:type="dxa"/>
          </w:tcPr>
          <w:p w14:paraId="4FC0F5F5" w14:textId="77777777" w:rsidR="00496F0D" w:rsidRDefault="00496F0D" w:rsidP="00231C4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healthNo</w:t>
            </w:r>
          </w:p>
        </w:tc>
        <w:tc>
          <w:tcPr>
            <w:tcW w:w="1559" w:type="dxa"/>
          </w:tcPr>
          <w:p w14:paraId="38A8925E" w14:textId="77777777" w:rsidR="00496F0D" w:rsidRDefault="00496F0D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5848" w:type="dxa"/>
          </w:tcPr>
          <w:p w14:paraId="3603FC3C" w14:textId="77777777" w:rsidR="00496F0D" w:rsidRDefault="00496F0D" w:rsidP="00231C4D">
            <w:pPr>
              <w:pStyle w:val="BodyText"/>
              <w:ind w:left="72"/>
            </w:pPr>
          </w:p>
        </w:tc>
      </w:tr>
      <w:tr w:rsidR="00496F0D" w:rsidRPr="00B6745B" w14:paraId="6D92076B" w14:textId="77777777" w:rsidTr="008A2E15">
        <w:tc>
          <w:tcPr>
            <w:tcW w:w="2405" w:type="dxa"/>
          </w:tcPr>
          <w:p w14:paraId="0F87063E" w14:textId="77777777" w:rsidR="00496F0D" w:rsidRDefault="00496F0D" w:rsidP="00231C4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maritalStatus</w:t>
            </w:r>
          </w:p>
        </w:tc>
        <w:tc>
          <w:tcPr>
            <w:tcW w:w="1559" w:type="dxa"/>
          </w:tcPr>
          <w:p w14:paraId="4A072BA0" w14:textId="77777777" w:rsidR="00496F0D" w:rsidRDefault="00496F0D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Boolean</w:t>
            </w:r>
          </w:p>
        </w:tc>
        <w:tc>
          <w:tcPr>
            <w:tcW w:w="5848" w:type="dxa"/>
          </w:tcPr>
          <w:p w14:paraId="10216E52" w14:textId="77777777" w:rsidR="00496F0D" w:rsidRDefault="00496F0D" w:rsidP="00231C4D">
            <w:pPr>
              <w:pStyle w:val="BodyText"/>
              <w:ind w:left="72"/>
            </w:pPr>
          </w:p>
        </w:tc>
      </w:tr>
      <w:tr w:rsidR="00496F0D" w:rsidRPr="00B6745B" w14:paraId="1D24FD5E" w14:textId="77777777" w:rsidTr="008A2E15">
        <w:tc>
          <w:tcPr>
            <w:tcW w:w="2405" w:type="dxa"/>
          </w:tcPr>
          <w:p w14:paraId="16338697" w14:textId="77777777" w:rsidR="00496F0D" w:rsidRDefault="00496F0D" w:rsidP="00231C4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occupation</w:t>
            </w:r>
          </w:p>
        </w:tc>
        <w:tc>
          <w:tcPr>
            <w:tcW w:w="1559" w:type="dxa"/>
          </w:tcPr>
          <w:p w14:paraId="51BF05ED" w14:textId="77777777" w:rsidR="00496F0D" w:rsidRDefault="00496F0D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5848" w:type="dxa"/>
          </w:tcPr>
          <w:p w14:paraId="28534258" w14:textId="77777777" w:rsidR="00496F0D" w:rsidRDefault="00496F0D" w:rsidP="00231C4D">
            <w:pPr>
              <w:pStyle w:val="BodyText"/>
              <w:ind w:left="72"/>
            </w:pPr>
          </w:p>
        </w:tc>
      </w:tr>
    </w:tbl>
    <w:p w14:paraId="2F18B8FF" w14:textId="77777777" w:rsidR="00187C35" w:rsidRPr="00187C35" w:rsidRDefault="00187C35" w:rsidP="00187C35">
      <w:pPr>
        <w:pStyle w:val="ListParagraph"/>
        <w:widowControl/>
        <w:spacing w:line="240" w:lineRule="auto"/>
        <w:rPr>
          <w:b/>
          <w:sz w:val="24"/>
        </w:rPr>
      </w:pPr>
    </w:p>
    <w:p w14:paraId="627DCACD" w14:textId="77777777" w:rsidR="005E2A89" w:rsidRPr="00187C35" w:rsidRDefault="00DD5DF5" w:rsidP="005E2A89">
      <w:pPr>
        <w:pStyle w:val="ListParagraph"/>
        <w:widowControl/>
        <w:numPr>
          <w:ilvl w:val="0"/>
          <w:numId w:val="2"/>
        </w:numPr>
        <w:spacing w:line="240" w:lineRule="auto"/>
        <w:rPr>
          <w:b/>
          <w:sz w:val="24"/>
        </w:rPr>
      </w:pPr>
      <w:r>
        <w:rPr>
          <w:b/>
          <w:i/>
          <w:sz w:val="24"/>
        </w:rPr>
        <w:t>Appointment</w:t>
      </w:r>
      <w:r w:rsidR="00187C35">
        <w:rPr>
          <w:b/>
          <w:i/>
          <w:sz w:val="24"/>
        </w:rPr>
        <w:t xml:space="preserve"> class</w:t>
      </w:r>
    </w:p>
    <w:p w14:paraId="0EDA1535" w14:textId="77777777" w:rsidR="00187C35" w:rsidRDefault="00187C35" w:rsidP="00187C35">
      <w:pPr>
        <w:pStyle w:val="ListParagraph"/>
        <w:widowControl/>
        <w:spacing w:line="240" w:lineRule="auto"/>
        <w:rPr>
          <w:b/>
          <w:sz w:val="24"/>
        </w:rPr>
      </w:pPr>
    </w:p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187C35" w:rsidRPr="00B6745B" w14:paraId="01624701" w14:textId="77777777" w:rsidTr="00231C4D">
        <w:tc>
          <w:tcPr>
            <w:tcW w:w="2405" w:type="dxa"/>
          </w:tcPr>
          <w:p w14:paraId="5F6C59F5" w14:textId="77777777" w:rsidR="00187C35" w:rsidRPr="00B6745B" w:rsidRDefault="00187C35" w:rsidP="00231C4D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14:paraId="5AC405B0" w14:textId="77777777" w:rsidR="00187C35" w:rsidRPr="00B6745B" w:rsidRDefault="00187C35" w:rsidP="00231C4D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14:paraId="2D1B0A2E" w14:textId="77777777" w:rsidR="00187C35" w:rsidRPr="00B6745B" w:rsidRDefault="00187C35" w:rsidP="00231C4D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187C35" w:rsidRPr="00B6745B" w14:paraId="1418383F" w14:textId="77777777" w:rsidTr="00231C4D">
        <w:tc>
          <w:tcPr>
            <w:tcW w:w="2405" w:type="dxa"/>
          </w:tcPr>
          <w:p w14:paraId="324A9EFF" w14:textId="77777777" w:rsidR="00187C35" w:rsidRPr="00B6745B" w:rsidRDefault="00DD5DF5" w:rsidP="00231C4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time</w:t>
            </w:r>
          </w:p>
        </w:tc>
        <w:tc>
          <w:tcPr>
            <w:tcW w:w="1247" w:type="dxa"/>
          </w:tcPr>
          <w:p w14:paraId="73C267DD" w14:textId="77777777" w:rsidR="00187C35" w:rsidRPr="00B6745B" w:rsidRDefault="00DD5DF5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6160" w:type="dxa"/>
          </w:tcPr>
          <w:p w14:paraId="04177CB7" w14:textId="77777777" w:rsidR="00187C35" w:rsidRPr="00B6745B" w:rsidRDefault="00187C35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187C35" w:rsidRPr="00B6745B" w14:paraId="71E9CB9E" w14:textId="77777777" w:rsidTr="00231C4D">
        <w:tc>
          <w:tcPr>
            <w:tcW w:w="2405" w:type="dxa"/>
          </w:tcPr>
          <w:p w14:paraId="00329278" w14:textId="77777777" w:rsidR="00187C35" w:rsidRDefault="00DD5DF5" w:rsidP="00231C4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comment</w:t>
            </w:r>
          </w:p>
        </w:tc>
        <w:tc>
          <w:tcPr>
            <w:tcW w:w="1247" w:type="dxa"/>
          </w:tcPr>
          <w:p w14:paraId="2F29C74F" w14:textId="77777777" w:rsidR="00187C35" w:rsidRDefault="00DD5DF5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70CFE0A3" w14:textId="77777777" w:rsidR="00187C35" w:rsidRDefault="00187C35" w:rsidP="00231C4D">
            <w:pPr>
              <w:pStyle w:val="BodyText"/>
              <w:ind w:left="72"/>
            </w:pPr>
          </w:p>
        </w:tc>
      </w:tr>
    </w:tbl>
    <w:p w14:paraId="313556B9" w14:textId="77777777" w:rsidR="00187C35" w:rsidRPr="005E2A89" w:rsidRDefault="00187C35" w:rsidP="00187C35">
      <w:pPr>
        <w:pStyle w:val="ListParagraph"/>
        <w:widowControl/>
        <w:spacing w:line="240" w:lineRule="auto"/>
        <w:rPr>
          <w:b/>
          <w:sz w:val="24"/>
        </w:rPr>
      </w:pPr>
    </w:p>
    <w:p w14:paraId="664CC774" w14:textId="77777777" w:rsidR="00DD5DF5" w:rsidRDefault="00DD5DF5" w:rsidP="00DD5DF5">
      <w:pPr>
        <w:pStyle w:val="ListParagraph"/>
        <w:widowControl/>
        <w:numPr>
          <w:ilvl w:val="0"/>
          <w:numId w:val="2"/>
        </w:numPr>
        <w:spacing w:line="240" w:lineRule="auto"/>
        <w:rPr>
          <w:b/>
          <w:sz w:val="24"/>
        </w:rPr>
      </w:pPr>
      <w:r>
        <w:rPr>
          <w:b/>
          <w:sz w:val="24"/>
        </w:rPr>
        <w:t>AskAPhysio class</w:t>
      </w:r>
    </w:p>
    <w:p w14:paraId="2A8C9B96" w14:textId="77777777" w:rsidR="00DD5DF5" w:rsidRDefault="00DD5DF5" w:rsidP="00DD5DF5">
      <w:pPr>
        <w:pStyle w:val="ListParagraph"/>
        <w:widowControl/>
        <w:spacing w:line="240" w:lineRule="auto"/>
        <w:rPr>
          <w:b/>
          <w:sz w:val="24"/>
        </w:rPr>
      </w:pPr>
    </w:p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DD5DF5" w:rsidRPr="00B6745B" w14:paraId="6B04D916" w14:textId="77777777" w:rsidTr="00CB10F9">
        <w:tc>
          <w:tcPr>
            <w:tcW w:w="2405" w:type="dxa"/>
          </w:tcPr>
          <w:p w14:paraId="6F39994A" w14:textId="77777777" w:rsidR="00DD5DF5" w:rsidRPr="00B6745B" w:rsidRDefault="00DD5DF5" w:rsidP="00CB10F9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14:paraId="0FBA96E2" w14:textId="77777777" w:rsidR="00DD5DF5" w:rsidRPr="00B6745B" w:rsidRDefault="00DD5DF5" w:rsidP="00CB10F9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14:paraId="043B1E44" w14:textId="77777777" w:rsidR="00DD5DF5" w:rsidRPr="00B6745B" w:rsidRDefault="00DD5DF5" w:rsidP="00CB10F9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DD5DF5" w:rsidRPr="00B6745B" w14:paraId="2EA3B493" w14:textId="77777777" w:rsidTr="00CB10F9">
        <w:tc>
          <w:tcPr>
            <w:tcW w:w="2405" w:type="dxa"/>
          </w:tcPr>
          <w:p w14:paraId="34091EA6" w14:textId="77777777" w:rsidR="00DD5DF5" w:rsidRPr="00B6745B" w:rsidRDefault="00DD5DF5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first</w:t>
            </w:r>
          </w:p>
        </w:tc>
        <w:tc>
          <w:tcPr>
            <w:tcW w:w="1247" w:type="dxa"/>
          </w:tcPr>
          <w:p w14:paraId="5CE9914E" w14:textId="77777777" w:rsidR="00DD5DF5" w:rsidRPr="00B6745B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077856B9" w14:textId="77777777" w:rsidR="00DD5DF5" w:rsidRPr="00B6745B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DD5DF5" w:rsidRPr="00B6745B" w14:paraId="0DEE1D48" w14:textId="77777777" w:rsidTr="00CB10F9">
        <w:tc>
          <w:tcPr>
            <w:tcW w:w="2405" w:type="dxa"/>
          </w:tcPr>
          <w:p w14:paraId="59533C2C" w14:textId="77777777" w:rsidR="00DD5DF5" w:rsidRDefault="00DD5DF5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last</w:t>
            </w:r>
          </w:p>
        </w:tc>
        <w:tc>
          <w:tcPr>
            <w:tcW w:w="1247" w:type="dxa"/>
          </w:tcPr>
          <w:p w14:paraId="69385CD7" w14:textId="77777777" w:rsidR="00DD5DF5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324EA3C9" w14:textId="77777777" w:rsidR="00DD5DF5" w:rsidRDefault="00DD5DF5" w:rsidP="00CB10F9">
            <w:pPr>
              <w:pStyle w:val="BodyText"/>
              <w:ind w:left="72"/>
            </w:pPr>
          </w:p>
        </w:tc>
      </w:tr>
      <w:tr w:rsidR="00DD5DF5" w:rsidRPr="00B6745B" w14:paraId="72BA58CC" w14:textId="77777777" w:rsidTr="00CB10F9">
        <w:tc>
          <w:tcPr>
            <w:tcW w:w="2405" w:type="dxa"/>
          </w:tcPr>
          <w:p w14:paraId="02E5FCAC" w14:textId="77777777" w:rsidR="00DD5DF5" w:rsidRDefault="00DD5DF5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emailAddress</w:t>
            </w:r>
          </w:p>
        </w:tc>
        <w:tc>
          <w:tcPr>
            <w:tcW w:w="1247" w:type="dxa"/>
          </w:tcPr>
          <w:p w14:paraId="4C1AF7B9" w14:textId="77777777" w:rsidR="00DD5DF5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419E589D" w14:textId="77777777" w:rsidR="00DD5DF5" w:rsidRDefault="00DD5DF5" w:rsidP="00CB10F9">
            <w:pPr>
              <w:pStyle w:val="BodyText"/>
              <w:ind w:left="72"/>
            </w:pPr>
          </w:p>
        </w:tc>
      </w:tr>
      <w:tr w:rsidR="00DD5DF5" w:rsidRPr="00B6745B" w14:paraId="37E16FF7" w14:textId="77777777" w:rsidTr="00CB10F9">
        <w:tc>
          <w:tcPr>
            <w:tcW w:w="2405" w:type="dxa"/>
          </w:tcPr>
          <w:p w14:paraId="71ED7B2C" w14:textId="77777777" w:rsidR="00DD5DF5" w:rsidRDefault="00DD5DF5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body</w:t>
            </w:r>
          </w:p>
        </w:tc>
        <w:tc>
          <w:tcPr>
            <w:tcW w:w="1247" w:type="dxa"/>
          </w:tcPr>
          <w:p w14:paraId="3E9B4AEF" w14:textId="77777777" w:rsidR="00DD5DF5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669687B7" w14:textId="77777777" w:rsidR="00DD5DF5" w:rsidRDefault="00DD5DF5" w:rsidP="00CB10F9">
            <w:pPr>
              <w:pStyle w:val="BodyText"/>
              <w:ind w:left="72"/>
            </w:pPr>
          </w:p>
        </w:tc>
      </w:tr>
    </w:tbl>
    <w:p w14:paraId="5E913391" w14:textId="77777777" w:rsidR="00DD5DF5" w:rsidRDefault="00DD5DF5" w:rsidP="00DD5DF5">
      <w:pPr>
        <w:widowControl/>
        <w:spacing w:line="240" w:lineRule="auto"/>
        <w:rPr>
          <w:b/>
          <w:sz w:val="24"/>
        </w:rPr>
      </w:pPr>
    </w:p>
    <w:p w14:paraId="03741D8B" w14:textId="77777777" w:rsidR="00990983" w:rsidRDefault="00990983" w:rsidP="00DD5DF5">
      <w:pPr>
        <w:widowControl/>
        <w:spacing w:line="240" w:lineRule="auto"/>
        <w:rPr>
          <w:b/>
          <w:sz w:val="24"/>
        </w:rPr>
      </w:pPr>
    </w:p>
    <w:p w14:paraId="189E0523" w14:textId="77777777" w:rsidR="00990983" w:rsidRPr="00DD5DF5" w:rsidRDefault="00990983" w:rsidP="00DD5DF5">
      <w:pPr>
        <w:widowControl/>
        <w:spacing w:line="240" w:lineRule="auto"/>
        <w:rPr>
          <w:b/>
          <w:sz w:val="24"/>
        </w:rPr>
      </w:pPr>
    </w:p>
    <w:p w14:paraId="0137C691" w14:textId="77777777" w:rsidR="00DD5DF5" w:rsidRPr="00DD5DF5" w:rsidRDefault="00DD5DF5" w:rsidP="00DD5DF5">
      <w:pPr>
        <w:pStyle w:val="ListParagraph"/>
        <w:widowControl/>
        <w:numPr>
          <w:ilvl w:val="0"/>
          <w:numId w:val="2"/>
        </w:numPr>
        <w:spacing w:line="240" w:lineRule="auto"/>
        <w:rPr>
          <w:b/>
          <w:sz w:val="24"/>
        </w:rPr>
      </w:pPr>
      <w:r>
        <w:rPr>
          <w:b/>
          <w:sz w:val="24"/>
        </w:rPr>
        <w:lastRenderedPageBreak/>
        <w:t>Payment Class</w:t>
      </w:r>
    </w:p>
    <w:p w14:paraId="53C95AA7" w14:textId="77777777" w:rsidR="00DD5DF5" w:rsidRDefault="00DD5DF5" w:rsidP="00DD5DF5">
      <w:pPr>
        <w:pStyle w:val="ListParagraph"/>
        <w:widowControl/>
        <w:spacing w:line="240" w:lineRule="auto"/>
        <w:rPr>
          <w:b/>
          <w:sz w:val="24"/>
        </w:rPr>
      </w:pPr>
    </w:p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DD5DF5" w:rsidRPr="00B6745B" w14:paraId="2FB6712C" w14:textId="77777777" w:rsidTr="00CB10F9">
        <w:tc>
          <w:tcPr>
            <w:tcW w:w="2405" w:type="dxa"/>
          </w:tcPr>
          <w:p w14:paraId="6EA7986D" w14:textId="77777777" w:rsidR="00DD5DF5" w:rsidRPr="00B6745B" w:rsidRDefault="00DD5DF5" w:rsidP="00CB10F9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14:paraId="2E8F7826" w14:textId="77777777" w:rsidR="00DD5DF5" w:rsidRPr="00B6745B" w:rsidRDefault="00DD5DF5" w:rsidP="00CB10F9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14:paraId="510108AB" w14:textId="77777777" w:rsidR="00DD5DF5" w:rsidRPr="00B6745B" w:rsidRDefault="00DD5DF5" w:rsidP="00CB10F9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DD5DF5" w:rsidRPr="00B6745B" w14:paraId="00EF0A72" w14:textId="77777777" w:rsidTr="00CB10F9">
        <w:tc>
          <w:tcPr>
            <w:tcW w:w="2405" w:type="dxa"/>
          </w:tcPr>
          <w:p w14:paraId="052071CA" w14:textId="77777777" w:rsidR="00DD5DF5" w:rsidRPr="00B6745B" w:rsidRDefault="00DD5DF5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1247" w:type="dxa"/>
          </w:tcPr>
          <w:p w14:paraId="48BA0CD4" w14:textId="77777777" w:rsidR="00DD5DF5" w:rsidRPr="00B6745B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6160" w:type="dxa"/>
          </w:tcPr>
          <w:p w14:paraId="248AEE92" w14:textId="77777777" w:rsidR="00DD5DF5" w:rsidRPr="00B6745B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DD5DF5" w:rsidRPr="00B6745B" w14:paraId="7E50D52D" w14:textId="77777777" w:rsidTr="00CB10F9">
        <w:tc>
          <w:tcPr>
            <w:tcW w:w="2405" w:type="dxa"/>
          </w:tcPr>
          <w:p w14:paraId="6D705BC0" w14:textId="77777777" w:rsidR="00DD5DF5" w:rsidRDefault="00DD5DF5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Amount</w:t>
            </w:r>
          </w:p>
        </w:tc>
        <w:tc>
          <w:tcPr>
            <w:tcW w:w="1247" w:type="dxa"/>
          </w:tcPr>
          <w:p w14:paraId="0A7CD8A1" w14:textId="77777777" w:rsidR="00DD5DF5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Double</w:t>
            </w:r>
          </w:p>
        </w:tc>
        <w:tc>
          <w:tcPr>
            <w:tcW w:w="6160" w:type="dxa"/>
          </w:tcPr>
          <w:p w14:paraId="728F4B83" w14:textId="77777777" w:rsidR="00DD5DF5" w:rsidRDefault="00DD5DF5" w:rsidP="00CB10F9">
            <w:pPr>
              <w:pStyle w:val="BodyText"/>
              <w:ind w:left="72"/>
            </w:pPr>
          </w:p>
        </w:tc>
      </w:tr>
    </w:tbl>
    <w:p w14:paraId="7E0F1176" w14:textId="77777777" w:rsidR="00DD5DF5" w:rsidRDefault="00DD5DF5" w:rsidP="00DD5DF5">
      <w:pPr>
        <w:pStyle w:val="ListParagraph"/>
        <w:widowControl/>
        <w:spacing w:line="240" w:lineRule="auto"/>
        <w:rPr>
          <w:b/>
          <w:sz w:val="24"/>
        </w:rPr>
      </w:pPr>
    </w:p>
    <w:p w14:paraId="231DCE49" w14:textId="77777777" w:rsidR="00DD5DF5" w:rsidRPr="00DD5DF5" w:rsidRDefault="00DD5DF5" w:rsidP="00DD5DF5">
      <w:pPr>
        <w:pStyle w:val="ListParagraph"/>
        <w:widowControl/>
        <w:numPr>
          <w:ilvl w:val="0"/>
          <w:numId w:val="2"/>
        </w:numPr>
        <w:spacing w:line="240" w:lineRule="auto"/>
        <w:rPr>
          <w:b/>
          <w:sz w:val="24"/>
        </w:rPr>
      </w:pPr>
      <w:r>
        <w:rPr>
          <w:b/>
          <w:sz w:val="24"/>
        </w:rPr>
        <w:t>Country Class</w:t>
      </w:r>
    </w:p>
    <w:p w14:paraId="497F8815" w14:textId="77777777" w:rsidR="00DD5DF5" w:rsidRDefault="00DD5DF5" w:rsidP="00DD5DF5">
      <w:pPr>
        <w:pStyle w:val="ListParagraph"/>
        <w:widowControl/>
        <w:spacing w:line="240" w:lineRule="auto"/>
        <w:rPr>
          <w:b/>
          <w:sz w:val="24"/>
        </w:rPr>
      </w:pPr>
    </w:p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DD5DF5" w:rsidRPr="00B6745B" w14:paraId="70FAAA40" w14:textId="77777777" w:rsidTr="00CB10F9">
        <w:tc>
          <w:tcPr>
            <w:tcW w:w="2405" w:type="dxa"/>
          </w:tcPr>
          <w:p w14:paraId="3C9464FF" w14:textId="77777777" w:rsidR="00DD5DF5" w:rsidRPr="00B6745B" w:rsidRDefault="00DD5DF5" w:rsidP="00CB10F9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14:paraId="23F35C89" w14:textId="77777777" w:rsidR="00DD5DF5" w:rsidRPr="00B6745B" w:rsidRDefault="00DD5DF5" w:rsidP="00CB10F9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14:paraId="4A31BBB3" w14:textId="77777777" w:rsidR="00DD5DF5" w:rsidRPr="00B6745B" w:rsidRDefault="00DD5DF5" w:rsidP="00CB10F9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DD5DF5" w:rsidRPr="00B6745B" w14:paraId="41923B92" w14:textId="77777777" w:rsidTr="00CB10F9">
        <w:tc>
          <w:tcPr>
            <w:tcW w:w="2405" w:type="dxa"/>
          </w:tcPr>
          <w:p w14:paraId="5B624C7D" w14:textId="77777777" w:rsidR="00DD5DF5" w:rsidRPr="00B6745B" w:rsidRDefault="00DD5DF5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247" w:type="dxa"/>
          </w:tcPr>
          <w:p w14:paraId="651D3F55" w14:textId="77777777" w:rsidR="00DD5DF5" w:rsidRPr="00B6745B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2E139D9C" w14:textId="77777777" w:rsidR="00DD5DF5" w:rsidRPr="00B6745B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</w:tbl>
    <w:p w14:paraId="220417F9" w14:textId="77777777" w:rsidR="00DD5DF5" w:rsidRDefault="00DD5DF5" w:rsidP="00DD5DF5">
      <w:pPr>
        <w:pStyle w:val="ListParagraph"/>
        <w:widowControl/>
        <w:spacing w:line="240" w:lineRule="auto"/>
        <w:rPr>
          <w:b/>
          <w:sz w:val="24"/>
        </w:rPr>
      </w:pPr>
    </w:p>
    <w:p w14:paraId="12186D52" w14:textId="77777777" w:rsidR="00DD5DF5" w:rsidRPr="00DD5DF5" w:rsidRDefault="00DD5DF5" w:rsidP="00DD5DF5">
      <w:pPr>
        <w:pStyle w:val="ListParagraph"/>
        <w:widowControl/>
        <w:numPr>
          <w:ilvl w:val="0"/>
          <w:numId w:val="2"/>
        </w:numPr>
        <w:spacing w:line="240" w:lineRule="auto"/>
        <w:rPr>
          <w:b/>
          <w:sz w:val="24"/>
        </w:rPr>
      </w:pPr>
      <w:r>
        <w:rPr>
          <w:b/>
          <w:sz w:val="24"/>
        </w:rPr>
        <w:t>Province Class</w:t>
      </w:r>
    </w:p>
    <w:p w14:paraId="4E26AFAA" w14:textId="77777777" w:rsidR="00DD5DF5" w:rsidRDefault="00DD5DF5" w:rsidP="00DD5DF5">
      <w:pPr>
        <w:pStyle w:val="ListParagraph"/>
        <w:widowControl/>
        <w:spacing w:line="240" w:lineRule="auto"/>
        <w:rPr>
          <w:b/>
          <w:sz w:val="24"/>
        </w:rPr>
      </w:pPr>
    </w:p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DD5DF5" w:rsidRPr="00B6745B" w14:paraId="05C78A4F" w14:textId="77777777" w:rsidTr="00CB10F9">
        <w:tc>
          <w:tcPr>
            <w:tcW w:w="2405" w:type="dxa"/>
          </w:tcPr>
          <w:p w14:paraId="3D2DF489" w14:textId="77777777" w:rsidR="00DD5DF5" w:rsidRPr="00B6745B" w:rsidRDefault="00DD5DF5" w:rsidP="00CB10F9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14:paraId="270AF533" w14:textId="77777777" w:rsidR="00DD5DF5" w:rsidRPr="00B6745B" w:rsidRDefault="00DD5DF5" w:rsidP="00CB10F9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14:paraId="6A6D7FAA" w14:textId="77777777" w:rsidR="00DD5DF5" w:rsidRPr="00B6745B" w:rsidRDefault="00DD5DF5" w:rsidP="00CB10F9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DD5DF5" w:rsidRPr="00B6745B" w14:paraId="5FC0F2A7" w14:textId="77777777" w:rsidTr="00CB10F9">
        <w:tc>
          <w:tcPr>
            <w:tcW w:w="2405" w:type="dxa"/>
          </w:tcPr>
          <w:p w14:paraId="53119B3E" w14:textId="77777777" w:rsidR="00DD5DF5" w:rsidRPr="00B6745B" w:rsidRDefault="00DD5DF5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247" w:type="dxa"/>
          </w:tcPr>
          <w:p w14:paraId="657D693F" w14:textId="77777777" w:rsidR="00DD5DF5" w:rsidRPr="00B6745B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173B79EB" w14:textId="77777777" w:rsidR="00DD5DF5" w:rsidRPr="00B6745B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</w:tbl>
    <w:p w14:paraId="0829D90C" w14:textId="77777777" w:rsidR="00DD5DF5" w:rsidRDefault="00DD5DF5" w:rsidP="00DD5DF5">
      <w:pPr>
        <w:pStyle w:val="ListParagraph"/>
        <w:widowControl/>
        <w:spacing w:line="240" w:lineRule="auto"/>
        <w:rPr>
          <w:b/>
          <w:sz w:val="24"/>
        </w:rPr>
      </w:pPr>
    </w:p>
    <w:p w14:paraId="487855CF" w14:textId="77777777" w:rsidR="00DD5DF5" w:rsidRPr="00DD5DF5" w:rsidRDefault="00DD5DF5" w:rsidP="00DD5DF5">
      <w:pPr>
        <w:pStyle w:val="ListParagraph"/>
        <w:widowControl/>
        <w:numPr>
          <w:ilvl w:val="0"/>
          <w:numId w:val="2"/>
        </w:numPr>
        <w:spacing w:line="240" w:lineRule="auto"/>
        <w:rPr>
          <w:b/>
          <w:sz w:val="24"/>
        </w:rPr>
      </w:pPr>
      <w:r>
        <w:rPr>
          <w:b/>
          <w:sz w:val="24"/>
        </w:rPr>
        <w:t>City Class</w:t>
      </w:r>
    </w:p>
    <w:p w14:paraId="4B80C5BB" w14:textId="77777777" w:rsidR="00DD5DF5" w:rsidRDefault="00DD5DF5" w:rsidP="00DD5DF5">
      <w:pPr>
        <w:pStyle w:val="ListParagraph"/>
        <w:widowControl/>
        <w:spacing w:line="240" w:lineRule="auto"/>
        <w:rPr>
          <w:b/>
          <w:sz w:val="24"/>
        </w:rPr>
      </w:pPr>
    </w:p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DD5DF5" w:rsidRPr="00B6745B" w14:paraId="7FB50CE7" w14:textId="77777777" w:rsidTr="00CB10F9">
        <w:tc>
          <w:tcPr>
            <w:tcW w:w="2405" w:type="dxa"/>
          </w:tcPr>
          <w:p w14:paraId="262E877A" w14:textId="77777777" w:rsidR="00DD5DF5" w:rsidRPr="00B6745B" w:rsidRDefault="00DD5DF5" w:rsidP="00CB10F9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14:paraId="6210266A" w14:textId="77777777" w:rsidR="00DD5DF5" w:rsidRPr="00B6745B" w:rsidRDefault="00DD5DF5" w:rsidP="00CB10F9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14:paraId="209E9B35" w14:textId="77777777" w:rsidR="00DD5DF5" w:rsidRPr="00B6745B" w:rsidRDefault="00DD5DF5" w:rsidP="00CB10F9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DD5DF5" w:rsidRPr="00B6745B" w14:paraId="1DA70748" w14:textId="77777777" w:rsidTr="00CB10F9">
        <w:tc>
          <w:tcPr>
            <w:tcW w:w="2405" w:type="dxa"/>
          </w:tcPr>
          <w:p w14:paraId="5FBCF326" w14:textId="77777777" w:rsidR="00DD5DF5" w:rsidRPr="00B6745B" w:rsidRDefault="00DD5DF5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247" w:type="dxa"/>
          </w:tcPr>
          <w:p w14:paraId="6EC8F51C" w14:textId="77777777" w:rsidR="00DD5DF5" w:rsidRPr="00B6745B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2E701A20" w14:textId="77777777" w:rsidR="00DD5DF5" w:rsidRPr="00B6745B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</w:tbl>
    <w:p w14:paraId="2BCF1DD7" w14:textId="77777777" w:rsidR="00DD5DF5" w:rsidRDefault="00DD5DF5" w:rsidP="00DD5DF5">
      <w:pPr>
        <w:pStyle w:val="ListParagraph"/>
        <w:widowControl/>
        <w:spacing w:line="240" w:lineRule="auto"/>
        <w:rPr>
          <w:b/>
          <w:sz w:val="24"/>
        </w:rPr>
      </w:pPr>
    </w:p>
    <w:p w14:paraId="43B87BED" w14:textId="77777777" w:rsidR="00DD5DF5" w:rsidRPr="00DD5DF5" w:rsidRDefault="00DD5DF5" w:rsidP="00DD5DF5">
      <w:pPr>
        <w:pStyle w:val="ListParagraph"/>
        <w:widowControl/>
        <w:numPr>
          <w:ilvl w:val="0"/>
          <w:numId w:val="2"/>
        </w:numPr>
        <w:spacing w:line="240" w:lineRule="auto"/>
        <w:rPr>
          <w:b/>
          <w:sz w:val="24"/>
        </w:rPr>
      </w:pPr>
      <w:r>
        <w:rPr>
          <w:b/>
          <w:sz w:val="24"/>
        </w:rPr>
        <w:t>Treatment Class</w:t>
      </w:r>
    </w:p>
    <w:p w14:paraId="1776FD21" w14:textId="77777777" w:rsidR="00DD5DF5" w:rsidRDefault="00DD5DF5" w:rsidP="00DD5DF5">
      <w:pPr>
        <w:pStyle w:val="ListParagraph"/>
        <w:widowControl/>
        <w:spacing w:line="240" w:lineRule="auto"/>
        <w:rPr>
          <w:b/>
          <w:sz w:val="24"/>
        </w:rPr>
      </w:pPr>
    </w:p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DD5DF5" w:rsidRPr="00B6745B" w14:paraId="4E28EBC7" w14:textId="77777777" w:rsidTr="00CB10F9">
        <w:tc>
          <w:tcPr>
            <w:tcW w:w="2405" w:type="dxa"/>
          </w:tcPr>
          <w:p w14:paraId="4AD9A026" w14:textId="77777777" w:rsidR="00DD5DF5" w:rsidRPr="00B6745B" w:rsidRDefault="00DD5DF5" w:rsidP="00CB10F9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14:paraId="19E19E62" w14:textId="77777777" w:rsidR="00DD5DF5" w:rsidRPr="00B6745B" w:rsidRDefault="00DD5DF5" w:rsidP="00CB10F9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14:paraId="7F85E180" w14:textId="77777777" w:rsidR="00DD5DF5" w:rsidRPr="00B6745B" w:rsidRDefault="00DD5DF5" w:rsidP="00CB10F9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DD5DF5" w:rsidRPr="00B6745B" w14:paraId="1DB30006" w14:textId="77777777" w:rsidTr="00CB10F9">
        <w:tc>
          <w:tcPr>
            <w:tcW w:w="2405" w:type="dxa"/>
          </w:tcPr>
          <w:p w14:paraId="12EA09F0" w14:textId="77777777" w:rsidR="00DD5DF5" w:rsidRPr="00B6745B" w:rsidRDefault="00DD5DF5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1247" w:type="dxa"/>
          </w:tcPr>
          <w:p w14:paraId="378BEB18" w14:textId="77777777" w:rsidR="00DD5DF5" w:rsidRPr="00B6745B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6160" w:type="dxa"/>
          </w:tcPr>
          <w:p w14:paraId="0DC6C652" w14:textId="77777777" w:rsidR="00DD5DF5" w:rsidRPr="00B6745B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</w:tbl>
    <w:p w14:paraId="77149D8C" w14:textId="77777777" w:rsidR="00DD5DF5" w:rsidRDefault="00DD5DF5" w:rsidP="00DD5DF5">
      <w:pPr>
        <w:pStyle w:val="ListParagraph"/>
        <w:widowControl/>
        <w:spacing w:line="240" w:lineRule="auto"/>
        <w:rPr>
          <w:b/>
          <w:sz w:val="24"/>
        </w:rPr>
      </w:pPr>
    </w:p>
    <w:p w14:paraId="6CED0CFA" w14:textId="77777777" w:rsidR="00DD5DF5" w:rsidRPr="00DD5DF5" w:rsidRDefault="00DD5DF5" w:rsidP="00DD5DF5">
      <w:pPr>
        <w:pStyle w:val="ListParagraph"/>
        <w:widowControl/>
        <w:numPr>
          <w:ilvl w:val="0"/>
          <w:numId w:val="2"/>
        </w:numPr>
        <w:spacing w:line="240" w:lineRule="auto"/>
        <w:rPr>
          <w:b/>
          <w:sz w:val="24"/>
        </w:rPr>
      </w:pPr>
      <w:r>
        <w:rPr>
          <w:b/>
          <w:sz w:val="24"/>
        </w:rPr>
        <w:t>AssessmentTest Class</w:t>
      </w:r>
    </w:p>
    <w:p w14:paraId="5D17BC3E" w14:textId="77777777" w:rsidR="00DD5DF5" w:rsidRDefault="00DD5DF5" w:rsidP="00DD5DF5">
      <w:pPr>
        <w:pStyle w:val="ListParagraph"/>
        <w:widowControl/>
        <w:spacing w:line="240" w:lineRule="auto"/>
        <w:rPr>
          <w:b/>
          <w:sz w:val="24"/>
        </w:rPr>
      </w:pPr>
    </w:p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DD5DF5" w:rsidRPr="00B6745B" w14:paraId="4EC1505D" w14:textId="77777777" w:rsidTr="00CB10F9">
        <w:tc>
          <w:tcPr>
            <w:tcW w:w="2405" w:type="dxa"/>
          </w:tcPr>
          <w:p w14:paraId="729D863D" w14:textId="77777777" w:rsidR="00DD5DF5" w:rsidRPr="00B6745B" w:rsidRDefault="00DD5DF5" w:rsidP="00CB10F9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14:paraId="2033CBB2" w14:textId="77777777" w:rsidR="00DD5DF5" w:rsidRPr="00B6745B" w:rsidRDefault="00DD5DF5" w:rsidP="00CB10F9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14:paraId="7E1A371D" w14:textId="77777777" w:rsidR="00DD5DF5" w:rsidRPr="00B6745B" w:rsidRDefault="00DD5DF5" w:rsidP="00CB10F9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DD5DF5" w:rsidRPr="00B6745B" w14:paraId="1F4D7BCD" w14:textId="77777777" w:rsidTr="00CB10F9">
        <w:tc>
          <w:tcPr>
            <w:tcW w:w="2405" w:type="dxa"/>
          </w:tcPr>
          <w:p w14:paraId="6934F14D" w14:textId="77777777" w:rsidR="00DD5DF5" w:rsidRPr="00B6745B" w:rsidRDefault="00DD5DF5" w:rsidP="00DD5DF5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247" w:type="dxa"/>
          </w:tcPr>
          <w:p w14:paraId="2F19F7EE" w14:textId="77777777" w:rsidR="00DD5DF5" w:rsidRPr="00B6745B" w:rsidRDefault="00DD5DF5" w:rsidP="00DD5DF5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124940F4" w14:textId="77777777" w:rsidR="00DD5DF5" w:rsidRPr="00B6745B" w:rsidRDefault="00DD5DF5" w:rsidP="00DD5DF5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DD5DF5" w:rsidRPr="00B6745B" w14:paraId="61CD9B0C" w14:textId="77777777" w:rsidTr="00CB10F9">
        <w:tc>
          <w:tcPr>
            <w:tcW w:w="2405" w:type="dxa"/>
          </w:tcPr>
          <w:p w14:paraId="7A9332EC" w14:textId="77777777" w:rsidR="00DD5DF5" w:rsidRDefault="00DD5DF5" w:rsidP="00DD5DF5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1247" w:type="dxa"/>
          </w:tcPr>
          <w:p w14:paraId="7C158490" w14:textId="77777777" w:rsidR="00DD5DF5" w:rsidRDefault="00DD5DF5" w:rsidP="00DD5DF5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608B79D4" w14:textId="77777777" w:rsidR="00DD5DF5" w:rsidRPr="00B6745B" w:rsidRDefault="00DD5DF5" w:rsidP="00DD5DF5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DD5DF5" w:rsidRPr="00B6745B" w14:paraId="1CD7E4EB" w14:textId="77777777" w:rsidTr="00DD5DF5">
        <w:tblPrEx>
          <w:tblLook w:val="04A0" w:firstRow="1" w:lastRow="0" w:firstColumn="1" w:lastColumn="0" w:noHBand="0" w:noVBand="1"/>
        </w:tblPrEx>
        <w:tc>
          <w:tcPr>
            <w:tcW w:w="2405" w:type="dxa"/>
          </w:tcPr>
          <w:p w14:paraId="27C1FDD1" w14:textId="77777777" w:rsidR="00DD5DF5" w:rsidRDefault="00DD5DF5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authorName</w:t>
            </w:r>
          </w:p>
        </w:tc>
        <w:tc>
          <w:tcPr>
            <w:tcW w:w="1247" w:type="dxa"/>
          </w:tcPr>
          <w:p w14:paraId="58330853" w14:textId="77777777" w:rsidR="00DD5DF5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38D34A58" w14:textId="77777777" w:rsidR="00DD5DF5" w:rsidRPr="00B6745B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</w:tbl>
    <w:p w14:paraId="2175C1C5" w14:textId="77777777" w:rsidR="00DD5DF5" w:rsidRDefault="00DD5DF5" w:rsidP="00DD5DF5">
      <w:pPr>
        <w:pStyle w:val="ListParagraph"/>
        <w:widowControl/>
        <w:spacing w:line="240" w:lineRule="auto"/>
        <w:rPr>
          <w:b/>
          <w:sz w:val="24"/>
        </w:rPr>
      </w:pPr>
    </w:p>
    <w:p w14:paraId="3D977776" w14:textId="77777777" w:rsidR="00990983" w:rsidRDefault="00990983" w:rsidP="00DD5DF5">
      <w:pPr>
        <w:pStyle w:val="ListParagraph"/>
        <w:widowControl/>
        <w:spacing w:line="240" w:lineRule="auto"/>
        <w:rPr>
          <w:b/>
          <w:sz w:val="24"/>
        </w:rPr>
      </w:pPr>
    </w:p>
    <w:p w14:paraId="76CEBBFC" w14:textId="77777777" w:rsidR="00990983" w:rsidRDefault="00990983" w:rsidP="00DD5DF5">
      <w:pPr>
        <w:pStyle w:val="ListParagraph"/>
        <w:widowControl/>
        <w:spacing w:line="240" w:lineRule="auto"/>
        <w:rPr>
          <w:b/>
          <w:sz w:val="24"/>
        </w:rPr>
      </w:pPr>
    </w:p>
    <w:p w14:paraId="740EB5BE" w14:textId="77777777" w:rsidR="00990983" w:rsidRDefault="00990983" w:rsidP="00DD5DF5">
      <w:pPr>
        <w:pStyle w:val="ListParagraph"/>
        <w:widowControl/>
        <w:spacing w:line="240" w:lineRule="auto"/>
        <w:rPr>
          <w:b/>
          <w:sz w:val="24"/>
        </w:rPr>
      </w:pPr>
    </w:p>
    <w:p w14:paraId="735F3C52" w14:textId="77777777" w:rsidR="00990983" w:rsidRDefault="00990983" w:rsidP="00DD5DF5">
      <w:pPr>
        <w:pStyle w:val="ListParagraph"/>
        <w:widowControl/>
        <w:spacing w:line="240" w:lineRule="auto"/>
        <w:rPr>
          <w:b/>
          <w:sz w:val="24"/>
        </w:rPr>
      </w:pPr>
    </w:p>
    <w:p w14:paraId="279A1133" w14:textId="77777777" w:rsidR="00990983" w:rsidRDefault="00990983" w:rsidP="00DD5DF5">
      <w:pPr>
        <w:pStyle w:val="ListParagraph"/>
        <w:widowControl/>
        <w:spacing w:line="240" w:lineRule="auto"/>
        <w:rPr>
          <w:b/>
          <w:sz w:val="24"/>
        </w:rPr>
      </w:pPr>
    </w:p>
    <w:p w14:paraId="5C928B4C" w14:textId="77777777" w:rsidR="00990983" w:rsidRDefault="00990983" w:rsidP="00DD5DF5">
      <w:pPr>
        <w:pStyle w:val="ListParagraph"/>
        <w:widowControl/>
        <w:spacing w:line="240" w:lineRule="auto"/>
        <w:rPr>
          <w:b/>
          <w:sz w:val="24"/>
        </w:rPr>
      </w:pPr>
    </w:p>
    <w:p w14:paraId="7CF6BE2B" w14:textId="77777777" w:rsidR="00990983" w:rsidRPr="00DD5DF5" w:rsidRDefault="00990983" w:rsidP="00DD5DF5">
      <w:pPr>
        <w:pStyle w:val="ListParagraph"/>
        <w:widowControl/>
        <w:spacing w:line="240" w:lineRule="auto"/>
        <w:rPr>
          <w:b/>
          <w:sz w:val="24"/>
        </w:rPr>
      </w:pPr>
    </w:p>
    <w:p w14:paraId="20EA767A" w14:textId="77777777" w:rsidR="005E2A89" w:rsidRPr="00187C35" w:rsidRDefault="00187C35" w:rsidP="00DD5DF5">
      <w:pPr>
        <w:pStyle w:val="ListParagraph"/>
        <w:widowControl/>
        <w:numPr>
          <w:ilvl w:val="0"/>
          <w:numId w:val="2"/>
        </w:numPr>
        <w:spacing w:line="240" w:lineRule="auto"/>
        <w:rPr>
          <w:b/>
          <w:sz w:val="24"/>
        </w:rPr>
      </w:pPr>
      <w:r>
        <w:rPr>
          <w:b/>
          <w:i/>
          <w:sz w:val="24"/>
        </w:rPr>
        <w:lastRenderedPageBreak/>
        <w:t>RehabPlan class</w:t>
      </w:r>
    </w:p>
    <w:p w14:paraId="5DCFEDBA" w14:textId="77777777" w:rsidR="00187C35" w:rsidRPr="00187C35" w:rsidRDefault="00187C35" w:rsidP="00187C35">
      <w:pPr>
        <w:pStyle w:val="ListParagraph"/>
        <w:widowControl/>
        <w:spacing w:line="240" w:lineRule="auto"/>
        <w:rPr>
          <w:b/>
          <w:sz w:val="24"/>
        </w:rPr>
      </w:pPr>
    </w:p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187C35" w:rsidRPr="00B6745B" w14:paraId="7A45FA66" w14:textId="77777777" w:rsidTr="00231C4D">
        <w:tc>
          <w:tcPr>
            <w:tcW w:w="2405" w:type="dxa"/>
          </w:tcPr>
          <w:p w14:paraId="0CDFD662" w14:textId="77777777" w:rsidR="00187C35" w:rsidRPr="00B6745B" w:rsidRDefault="00187C35" w:rsidP="00231C4D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14:paraId="023030F7" w14:textId="77777777" w:rsidR="00187C35" w:rsidRPr="00B6745B" w:rsidRDefault="00187C35" w:rsidP="00231C4D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14:paraId="0DD33286" w14:textId="77777777" w:rsidR="00187C35" w:rsidRPr="00B6745B" w:rsidRDefault="00187C35" w:rsidP="00231C4D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187C35" w:rsidRPr="00B6745B" w14:paraId="6CC43C15" w14:textId="77777777" w:rsidTr="00231C4D">
        <w:tc>
          <w:tcPr>
            <w:tcW w:w="2405" w:type="dxa"/>
          </w:tcPr>
          <w:p w14:paraId="69A402FA" w14:textId="77777777" w:rsidR="00187C35" w:rsidRDefault="00842277" w:rsidP="00231C4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rehabName</w:t>
            </w:r>
          </w:p>
        </w:tc>
        <w:tc>
          <w:tcPr>
            <w:tcW w:w="1247" w:type="dxa"/>
          </w:tcPr>
          <w:p w14:paraId="54132EA0" w14:textId="77777777" w:rsidR="00187C35" w:rsidRDefault="00842277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7EF088FD" w14:textId="77777777" w:rsidR="00187C35" w:rsidRDefault="00187C35" w:rsidP="00231C4D">
            <w:pPr>
              <w:pStyle w:val="BodyText"/>
              <w:ind w:left="72"/>
            </w:pPr>
          </w:p>
        </w:tc>
      </w:tr>
      <w:tr w:rsidR="00842277" w:rsidRPr="00B6745B" w14:paraId="48A066FB" w14:textId="77777777" w:rsidTr="00231C4D">
        <w:tc>
          <w:tcPr>
            <w:tcW w:w="2405" w:type="dxa"/>
          </w:tcPr>
          <w:p w14:paraId="3F41DA4E" w14:textId="77777777" w:rsidR="00842277" w:rsidRDefault="00842277" w:rsidP="00231C4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1247" w:type="dxa"/>
          </w:tcPr>
          <w:p w14:paraId="5C60B2BC" w14:textId="77777777" w:rsidR="00842277" w:rsidRDefault="00842277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04B5AC52" w14:textId="77777777" w:rsidR="00842277" w:rsidRDefault="00842277" w:rsidP="00231C4D">
            <w:pPr>
              <w:pStyle w:val="BodyText"/>
              <w:ind w:left="72"/>
            </w:pPr>
          </w:p>
        </w:tc>
      </w:tr>
      <w:tr w:rsidR="00842277" w:rsidRPr="00B6745B" w14:paraId="5554652D" w14:textId="77777777" w:rsidTr="00231C4D">
        <w:tc>
          <w:tcPr>
            <w:tcW w:w="2405" w:type="dxa"/>
          </w:tcPr>
          <w:p w14:paraId="4C9B96EE" w14:textId="77777777" w:rsidR="00842277" w:rsidRDefault="00842277" w:rsidP="00231C4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physioID</w:t>
            </w:r>
          </w:p>
        </w:tc>
        <w:tc>
          <w:tcPr>
            <w:tcW w:w="1247" w:type="dxa"/>
          </w:tcPr>
          <w:p w14:paraId="07FA09F2" w14:textId="77777777" w:rsidR="00842277" w:rsidRDefault="00842277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int</w:t>
            </w:r>
          </w:p>
        </w:tc>
        <w:tc>
          <w:tcPr>
            <w:tcW w:w="6160" w:type="dxa"/>
          </w:tcPr>
          <w:p w14:paraId="1E5C4875" w14:textId="77777777" w:rsidR="00842277" w:rsidRDefault="00842277" w:rsidP="00231C4D">
            <w:pPr>
              <w:pStyle w:val="BodyText"/>
              <w:ind w:left="72"/>
            </w:pPr>
          </w:p>
        </w:tc>
      </w:tr>
      <w:tr w:rsidR="00842277" w:rsidRPr="00B6745B" w14:paraId="2D616185" w14:textId="77777777" w:rsidTr="00231C4D">
        <w:tc>
          <w:tcPr>
            <w:tcW w:w="2405" w:type="dxa"/>
          </w:tcPr>
          <w:p w14:paraId="21BA63CA" w14:textId="77777777" w:rsidR="00842277" w:rsidRDefault="00842277" w:rsidP="00231C4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goal</w:t>
            </w:r>
          </w:p>
        </w:tc>
        <w:tc>
          <w:tcPr>
            <w:tcW w:w="1247" w:type="dxa"/>
          </w:tcPr>
          <w:p w14:paraId="0692FA34" w14:textId="77777777" w:rsidR="00842277" w:rsidRDefault="00842277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4F954ABF" w14:textId="77777777" w:rsidR="00842277" w:rsidRDefault="00842277" w:rsidP="00231C4D">
            <w:pPr>
              <w:pStyle w:val="BodyText"/>
              <w:ind w:left="72"/>
            </w:pPr>
          </w:p>
        </w:tc>
      </w:tr>
      <w:tr w:rsidR="00842277" w:rsidRPr="00B6745B" w14:paraId="798ACA0B" w14:textId="77777777" w:rsidTr="00231C4D">
        <w:tc>
          <w:tcPr>
            <w:tcW w:w="2405" w:type="dxa"/>
          </w:tcPr>
          <w:p w14:paraId="0BE706E2" w14:textId="77777777" w:rsidR="00842277" w:rsidRDefault="00842277" w:rsidP="00231C4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timeFrame</w:t>
            </w:r>
          </w:p>
        </w:tc>
        <w:tc>
          <w:tcPr>
            <w:tcW w:w="1247" w:type="dxa"/>
          </w:tcPr>
          <w:p w14:paraId="38FFBE3B" w14:textId="77777777" w:rsidR="00842277" w:rsidRDefault="00842277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4631A4C4" w14:textId="77777777" w:rsidR="00842277" w:rsidRDefault="00842277" w:rsidP="00231C4D">
            <w:pPr>
              <w:pStyle w:val="BodyText"/>
              <w:ind w:left="72"/>
            </w:pPr>
          </w:p>
        </w:tc>
      </w:tr>
    </w:tbl>
    <w:p w14:paraId="5C75F5D7" w14:textId="77777777" w:rsidR="00187C35" w:rsidRPr="00187C35" w:rsidRDefault="00187C35" w:rsidP="00187C35">
      <w:pPr>
        <w:widowControl/>
        <w:spacing w:line="240" w:lineRule="auto"/>
        <w:rPr>
          <w:b/>
          <w:sz w:val="24"/>
        </w:rPr>
      </w:pPr>
    </w:p>
    <w:p w14:paraId="34651E09" w14:textId="77777777" w:rsidR="00187C35" w:rsidRDefault="00187C35" w:rsidP="00187C35">
      <w:pPr>
        <w:pStyle w:val="ListParagraph"/>
        <w:widowControl/>
        <w:spacing w:line="240" w:lineRule="auto"/>
        <w:rPr>
          <w:b/>
          <w:sz w:val="24"/>
        </w:rPr>
      </w:pPr>
    </w:p>
    <w:p w14:paraId="263E0C73" w14:textId="77777777" w:rsidR="00187C35" w:rsidRPr="00187C35" w:rsidRDefault="00DD5DF5" w:rsidP="00DD5DF5">
      <w:pPr>
        <w:pStyle w:val="ListParagraph"/>
        <w:widowControl/>
        <w:numPr>
          <w:ilvl w:val="0"/>
          <w:numId w:val="2"/>
        </w:numPr>
        <w:spacing w:line="240" w:lineRule="auto"/>
        <w:rPr>
          <w:b/>
          <w:sz w:val="24"/>
        </w:rPr>
      </w:pPr>
      <w:r>
        <w:rPr>
          <w:b/>
          <w:i/>
          <w:sz w:val="24"/>
        </w:rPr>
        <w:t>Exercises</w:t>
      </w:r>
      <w:r w:rsidR="00187C35">
        <w:rPr>
          <w:b/>
          <w:i/>
          <w:sz w:val="24"/>
        </w:rPr>
        <w:t xml:space="preserve"> class</w:t>
      </w:r>
    </w:p>
    <w:p w14:paraId="35704EB3" w14:textId="77777777" w:rsidR="00187C35" w:rsidRDefault="00187C35" w:rsidP="00187C35">
      <w:pPr>
        <w:pStyle w:val="ListParagraph"/>
        <w:widowControl/>
        <w:spacing w:line="240" w:lineRule="auto"/>
        <w:rPr>
          <w:b/>
          <w:sz w:val="24"/>
        </w:rPr>
      </w:pPr>
    </w:p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187C35" w:rsidRPr="00B6745B" w14:paraId="40CF98E3" w14:textId="77777777" w:rsidTr="00231C4D">
        <w:tc>
          <w:tcPr>
            <w:tcW w:w="2405" w:type="dxa"/>
          </w:tcPr>
          <w:p w14:paraId="30880856" w14:textId="77777777" w:rsidR="00187C35" w:rsidRPr="00B6745B" w:rsidRDefault="00187C35" w:rsidP="00231C4D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14:paraId="6DB4A6E1" w14:textId="77777777" w:rsidR="00187C35" w:rsidRPr="00B6745B" w:rsidRDefault="00187C35" w:rsidP="00231C4D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14:paraId="4672E532" w14:textId="77777777" w:rsidR="00187C35" w:rsidRPr="00B6745B" w:rsidRDefault="00187C35" w:rsidP="00231C4D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187C35" w:rsidRPr="00B6745B" w14:paraId="3FB7C9B0" w14:textId="77777777" w:rsidTr="00231C4D">
        <w:tc>
          <w:tcPr>
            <w:tcW w:w="2405" w:type="dxa"/>
          </w:tcPr>
          <w:p w14:paraId="7729219D" w14:textId="77777777" w:rsidR="00187C35" w:rsidRPr="00B6745B" w:rsidRDefault="00990983" w:rsidP="00231C4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247" w:type="dxa"/>
          </w:tcPr>
          <w:p w14:paraId="7FFB8C7A" w14:textId="77777777" w:rsidR="00187C35" w:rsidRPr="00B6745B" w:rsidRDefault="00990983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70491BAE" w14:textId="77777777" w:rsidR="00187C35" w:rsidRPr="00B6745B" w:rsidRDefault="0045510E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name of the exercise.</w:t>
            </w:r>
          </w:p>
        </w:tc>
      </w:tr>
      <w:tr w:rsidR="00187C35" w:rsidRPr="00B6745B" w14:paraId="0BC37DC0" w14:textId="77777777" w:rsidTr="00231C4D">
        <w:tc>
          <w:tcPr>
            <w:tcW w:w="2405" w:type="dxa"/>
          </w:tcPr>
          <w:p w14:paraId="08C138F0" w14:textId="77777777" w:rsidR="00187C35" w:rsidRDefault="00990983" w:rsidP="00231C4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1247" w:type="dxa"/>
          </w:tcPr>
          <w:p w14:paraId="77B1F40D" w14:textId="77777777" w:rsidR="00187C35" w:rsidRDefault="00990983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00EC7EA7" w14:textId="77777777" w:rsidR="00187C35" w:rsidRDefault="0045510E" w:rsidP="00231C4D">
            <w:pPr>
              <w:pStyle w:val="BodyText"/>
              <w:ind w:left="72"/>
            </w:pPr>
            <w:r>
              <w:t>A description of the exercise.</w:t>
            </w:r>
          </w:p>
        </w:tc>
      </w:tr>
      <w:tr w:rsidR="00990983" w14:paraId="3DBDD240" w14:textId="77777777" w:rsidTr="00990983">
        <w:tblPrEx>
          <w:tblLook w:val="04A0" w:firstRow="1" w:lastRow="0" w:firstColumn="1" w:lastColumn="0" w:noHBand="0" w:noVBand="1"/>
        </w:tblPrEx>
        <w:tc>
          <w:tcPr>
            <w:tcW w:w="2405" w:type="dxa"/>
          </w:tcPr>
          <w:p w14:paraId="65BBE140" w14:textId="77777777" w:rsidR="00990983" w:rsidRDefault="00990983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authorName</w:t>
            </w:r>
          </w:p>
        </w:tc>
        <w:tc>
          <w:tcPr>
            <w:tcW w:w="1247" w:type="dxa"/>
          </w:tcPr>
          <w:p w14:paraId="73BD49EC" w14:textId="77777777" w:rsidR="00990983" w:rsidRDefault="00990983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3FC9DA05" w14:textId="77777777" w:rsidR="00990983" w:rsidRDefault="0045510E" w:rsidP="00CB10F9">
            <w:pPr>
              <w:pStyle w:val="BodyText"/>
              <w:ind w:left="72"/>
            </w:pPr>
            <w:r>
              <w:t>The name of the creat</w:t>
            </w:r>
            <w:r w:rsidR="001F1338">
              <w:t>or of the exercise.</w:t>
            </w:r>
          </w:p>
        </w:tc>
      </w:tr>
      <w:tr w:rsidR="00990983" w14:paraId="35823354" w14:textId="77777777" w:rsidTr="00990983">
        <w:tblPrEx>
          <w:tblLook w:val="04A0" w:firstRow="1" w:lastRow="0" w:firstColumn="1" w:lastColumn="0" w:noHBand="0" w:noVBand="1"/>
        </w:tblPrEx>
        <w:tc>
          <w:tcPr>
            <w:tcW w:w="2405" w:type="dxa"/>
          </w:tcPr>
          <w:p w14:paraId="3637B253" w14:textId="77777777" w:rsidR="00990983" w:rsidRDefault="00990983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objectives</w:t>
            </w:r>
          </w:p>
        </w:tc>
        <w:tc>
          <w:tcPr>
            <w:tcW w:w="1247" w:type="dxa"/>
          </w:tcPr>
          <w:p w14:paraId="11C0E229" w14:textId="77777777" w:rsidR="00990983" w:rsidRDefault="00990983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2FB107BA" w14:textId="77777777" w:rsidR="00990983" w:rsidRDefault="001F1338" w:rsidP="00CB10F9">
            <w:pPr>
              <w:pStyle w:val="BodyText"/>
              <w:ind w:left="72"/>
            </w:pPr>
            <w:r>
              <w:t xml:space="preserve">The goal of the exercise/what outcomes the exercise hopes to achieve upon completion.  </w:t>
            </w:r>
          </w:p>
        </w:tc>
      </w:tr>
      <w:tr w:rsidR="00990983" w14:paraId="6B94974A" w14:textId="77777777" w:rsidTr="00990983">
        <w:tblPrEx>
          <w:tblLook w:val="04A0" w:firstRow="1" w:lastRow="0" w:firstColumn="1" w:lastColumn="0" w:noHBand="0" w:noVBand="1"/>
        </w:tblPrEx>
        <w:tc>
          <w:tcPr>
            <w:tcW w:w="2405" w:type="dxa"/>
          </w:tcPr>
          <w:p w14:paraId="5EF7DF4D" w14:textId="77777777" w:rsidR="00990983" w:rsidRDefault="00990983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actionsteps</w:t>
            </w:r>
          </w:p>
        </w:tc>
        <w:tc>
          <w:tcPr>
            <w:tcW w:w="1247" w:type="dxa"/>
          </w:tcPr>
          <w:p w14:paraId="663E793E" w14:textId="77777777" w:rsidR="00990983" w:rsidRDefault="00990983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05BE2B6D" w14:textId="77777777" w:rsidR="00990983" w:rsidRDefault="001F1338" w:rsidP="00CB10F9">
            <w:pPr>
              <w:pStyle w:val="BodyText"/>
              <w:ind w:left="72"/>
            </w:pPr>
            <w:r>
              <w:t>The specific steps needed to do the exercise properly.</w:t>
            </w:r>
          </w:p>
        </w:tc>
      </w:tr>
      <w:tr w:rsidR="00990983" w14:paraId="28018C56" w14:textId="77777777" w:rsidTr="00990983">
        <w:tblPrEx>
          <w:tblLook w:val="04A0" w:firstRow="1" w:lastRow="0" w:firstColumn="1" w:lastColumn="0" w:noHBand="0" w:noVBand="1"/>
        </w:tblPrEx>
        <w:tc>
          <w:tcPr>
            <w:tcW w:w="2405" w:type="dxa"/>
          </w:tcPr>
          <w:p w14:paraId="3E7CCF8B" w14:textId="77777777" w:rsidR="00990983" w:rsidRDefault="00990983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location</w:t>
            </w:r>
          </w:p>
        </w:tc>
        <w:tc>
          <w:tcPr>
            <w:tcW w:w="1247" w:type="dxa"/>
          </w:tcPr>
          <w:p w14:paraId="5532E36F" w14:textId="77777777" w:rsidR="00990983" w:rsidRDefault="00990983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1C4BEE4C" w14:textId="77777777" w:rsidR="00990983" w:rsidRDefault="001F1338" w:rsidP="00CB10F9">
            <w:pPr>
              <w:pStyle w:val="BodyText"/>
              <w:ind w:left="72"/>
            </w:pPr>
            <w:r>
              <w:t>The specific muscle groups the exercise will target.</w:t>
            </w:r>
          </w:p>
        </w:tc>
      </w:tr>
      <w:tr w:rsidR="00990983" w14:paraId="64D3EDF8" w14:textId="77777777" w:rsidTr="00990983">
        <w:tblPrEx>
          <w:tblLook w:val="04A0" w:firstRow="1" w:lastRow="0" w:firstColumn="1" w:lastColumn="0" w:noHBand="0" w:noVBand="1"/>
        </w:tblPrEx>
        <w:tc>
          <w:tcPr>
            <w:tcW w:w="2405" w:type="dxa"/>
          </w:tcPr>
          <w:p w14:paraId="5E7197F5" w14:textId="77777777" w:rsidR="00990983" w:rsidRDefault="00990983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Frequency&amp;Duration</w:t>
            </w:r>
          </w:p>
        </w:tc>
        <w:tc>
          <w:tcPr>
            <w:tcW w:w="1247" w:type="dxa"/>
          </w:tcPr>
          <w:p w14:paraId="46DF6E3E" w14:textId="77777777" w:rsidR="00990983" w:rsidRDefault="00990983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04950B02" w14:textId="77777777" w:rsidR="00990983" w:rsidRDefault="001F1338" w:rsidP="00CB10F9">
            <w:pPr>
              <w:pStyle w:val="BodyText"/>
              <w:ind w:left="72"/>
            </w:pPr>
            <w:r>
              <w:t>How many repetitions of an exercise and how long each repetition should take.</w:t>
            </w:r>
          </w:p>
        </w:tc>
      </w:tr>
      <w:tr w:rsidR="00990983" w14:paraId="29141549" w14:textId="77777777" w:rsidTr="00990983">
        <w:tblPrEx>
          <w:tblLook w:val="04A0" w:firstRow="1" w:lastRow="0" w:firstColumn="1" w:lastColumn="0" w:noHBand="0" w:noVBand="1"/>
        </w:tblPrEx>
        <w:tc>
          <w:tcPr>
            <w:tcW w:w="2405" w:type="dxa"/>
          </w:tcPr>
          <w:p w14:paraId="315D1D4F" w14:textId="77777777" w:rsidR="00990983" w:rsidRDefault="00990983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multimediaURL</w:t>
            </w:r>
          </w:p>
        </w:tc>
        <w:tc>
          <w:tcPr>
            <w:tcW w:w="1247" w:type="dxa"/>
          </w:tcPr>
          <w:p w14:paraId="5C3A2DD9" w14:textId="77777777" w:rsidR="00990983" w:rsidRDefault="00990983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3EFDC8FB" w14:textId="77777777" w:rsidR="00990983" w:rsidRDefault="001F1338" w:rsidP="00CB10F9">
            <w:pPr>
              <w:pStyle w:val="BodyText"/>
              <w:ind w:left="72"/>
            </w:pPr>
            <w:r>
              <w:t>The link associated with this exercise that would take the user to a graphic depiction of how the exercise should look like.</w:t>
            </w:r>
          </w:p>
        </w:tc>
      </w:tr>
      <w:tr w:rsidR="00990983" w14:paraId="584FC5A1" w14:textId="77777777" w:rsidTr="00990983">
        <w:tblPrEx>
          <w:tblLook w:val="04A0" w:firstRow="1" w:lastRow="0" w:firstColumn="1" w:lastColumn="0" w:noHBand="0" w:noVBand="1"/>
        </w:tblPrEx>
        <w:tc>
          <w:tcPr>
            <w:tcW w:w="2405" w:type="dxa"/>
          </w:tcPr>
          <w:p w14:paraId="02814BAB" w14:textId="77777777" w:rsidR="00990983" w:rsidRDefault="00990983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targetDate</w:t>
            </w:r>
          </w:p>
        </w:tc>
        <w:tc>
          <w:tcPr>
            <w:tcW w:w="1247" w:type="dxa"/>
          </w:tcPr>
          <w:p w14:paraId="354090CD" w14:textId="77777777" w:rsidR="00990983" w:rsidRDefault="00990983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6160" w:type="dxa"/>
          </w:tcPr>
          <w:p w14:paraId="08FFCC5D" w14:textId="77777777" w:rsidR="00990983" w:rsidRDefault="001F1338" w:rsidP="00CB10F9">
            <w:pPr>
              <w:pStyle w:val="BodyText"/>
              <w:ind w:left="72"/>
            </w:pPr>
            <w:r>
              <w:t>The dates the exercises should take place.</w:t>
            </w:r>
            <w:bookmarkStart w:id="7" w:name="_GoBack"/>
            <w:bookmarkEnd w:id="7"/>
          </w:p>
        </w:tc>
      </w:tr>
    </w:tbl>
    <w:p w14:paraId="075D9406" w14:textId="77777777" w:rsidR="00187C35" w:rsidRDefault="00187C35" w:rsidP="00187C35">
      <w:pPr>
        <w:pStyle w:val="ListParagraph"/>
        <w:widowControl/>
        <w:spacing w:line="240" w:lineRule="auto"/>
        <w:rPr>
          <w:b/>
          <w:sz w:val="24"/>
        </w:rPr>
      </w:pPr>
    </w:p>
    <w:sectPr w:rsidR="00187C35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4F55D" w14:textId="77777777" w:rsidR="00666AA2" w:rsidRDefault="00666AA2" w:rsidP="003A2CA9">
      <w:pPr>
        <w:spacing w:line="240" w:lineRule="auto"/>
      </w:pPr>
      <w:r>
        <w:separator/>
      </w:r>
    </w:p>
  </w:endnote>
  <w:endnote w:type="continuationSeparator" w:id="0">
    <w:p w14:paraId="23BA64CD" w14:textId="77777777" w:rsidR="00666AA2" w:rsidRDefault="00666AA2" w:rsidP="003A2C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50B9A" w14:textId="77777777" w:rsidR="00777F55" w:rsidRDefault="00AF7A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4ACE36" w14:textId="77777777" w:rsidR="00777F55" w:rsidRDefault="00777F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77F55" w14:paraId="1879BF5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8B70F4C" w14:textId="77777777" w:rsidR="00777F55" w:rsidRDefault="00AF7A9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1D2B266" w14:textId="77777777" w:rsidR="00777F55" w:rsidRDefault="00AF7A96" w:rsidP="00A64C6F">
          <w:pPr>
            <w:jc w:val="center"/>
          </w:pPr>
          <w:r>
            <w:sym w:font="Symbol" w:char="F0D3"/>
          </w:r>
          <w:r w:rsidR="00740FC9" w:rsidRPr="00740FC9">
            <w:rPr>
              <w:i/>
              <w:iCs/>
            </w:rPr>
            <w:t>your name</w:t>
          </w:r>
          <w:r>
            <w:t>, 20</w:t>
          </w:r>
          <w:r w:rsidR="00740FC9">
            <w:t>1</w:t>
          </w:r>
          <w:r w:rsidR="00346CC2">
            <w:t>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B12BA15" w14:textId="77777777" w:rsidR="00777F55" w:rsidRDefault="00AF7A9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9446BE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14:paraId="11ADAB32" w14:textId="77777777" w:rsidR="00777F55" w:rsidRDefault="00777F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48B36" w14:textId="77777777" w:rsidR="00777F55" w:rsidRDefault="00777F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7F125" w14:textId="77777777" w:rsidR="00666AA2" w:rsidRDefault="00666AA2" w:rsidP="003A2CA9">
      <w:pPr>
        <w:spacing w:line="240" w:lineRule="auto"/>
      </w:pPr>
      <w:r>
        <w:separator/>
      </w:r>
    </w:p>
  </w:footnote>
  <w:footnote w:type="continuationSeparator" w:id="0">
    <w:p w14:paraId="3C237114" w14:textId="77777777" w:rsidR="00666AA2" w:rsidRDefault="00666AA2" w:rsidP="003A2C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960E0" w14:textId="77777777" w:rsidR="00777F55" w:rsidRDefault="00777F55">
    <w:pPr>
      <w:rPr>
        <w:sz w:val="24"/>
      </w:rPr>
    </w:pPr>
  </w:p>
  <w:p w14:paraId="03B63530" w14:textId="77777777" w:rsidR="00777F55" w:rsidRDefault="00777F55">
    <w:pPr>
      <w:pBdr>
        <w:top w:val="single" w:sz="6" w:space="1" w:color="auto"/>
      </w:pBdr>
      <w:rPr>
        <w:sz w:val="24"/>
      </w:rPr>
    </w:pPr>
  </w:p>
  <w:p w14:paraId="002334AE" w14:textId="77777777" w:rsidR="00777F55" w:rsidRDefault="0032440B" w:rsidP="00CF329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SE</w:t>
    </w:r>
    <w:r w:rsidR="00CF3293">
      <w:rPr>
        <w:rFonts w:ascii="Arial" w:hAnsi="Arial"/>
        <w:b/>
        <w:sz w:val="36"/>
      </w:rPr>
      <w:t>3352</w:t>
    </w:r>
    <w:r w:rsidR="00EE2F12">
      <w:rPr>
        <w:rFonts w:ascii="Arial" w:hAnsi="Arial"/>
        <w:b/>
        <w:sz w:val="36"/>
      </w:rPr>
      <w:t>a</w:t>
    </w:r>
    <w:r>
      <w:rPr>
        <w:rFonts w:ascii="Arial" w:hAnsi="Arial"/>
        <w:b/>
        <w:sz w:val="36"/>
      </w:rPr>
      <w:t xml:space="preserve">: Software </w:t>
    </w:r>
    <w:r w:rsidR="00CF3293">
      <w:rPr>
        <w:rFonts w:ascii="Arial" w:hAnsi="Arial"/>
        <w:b/>
        <w:sz w:val="36"/>
      </w:rPr>
      <w:t>Requirements and Analysis</w:t>
    </w:r>
  </w:p>
  <w:p w14:paraId="61A89A33" w14:textId="77777777" w:rsidR="00777F55" w:rsidRDefault="00777F55">
    <w:pPr>
      <w:pBdr>
        <w:bottom w:val="single" w:sz="6" w:space="1" w:color="auto"/>
      </w:pBdr>
      <w:jc w:val="right"/>
      <w:rPr>
        <w:sz w:val="24"/>
      </w:rPr>
    </w:pPr>
  </w:p>
  <w:p w14:paraId="1C309011" w14:textId="77777777" w:rsidR="00777F55" w:rsidRDefault="00777F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77F55" w14:paraId="300D3F3F" w14:textId="77777777">
      <w:tc>
        <w:tcPr>
          <w:tcW w:w="6379" w:type="dxa"/>
        </w:tcPr>
        <w:p w14:paraId="6037184C" w14:textId="77777777" w:rsidR="00777F55" w:rsidRDefault="0032440B" w:rsidP="00CF3293">
          <w:r>
            <w:t>SE</w:t>
          </w:r>
          <w:r w:rsidR="00CF3293">
            <w:t>3352</w:t>
          </w:r>
          <w:r w:rsidR="00EE2F12">
            <w:t>a</w:t>
          </w:r>
          <w:r>
            <w:t xml:space="preserve">: Software </w:t>
          </w:r>
          <w:r w:rsidR="00CF3293">
            <w:t>Requirements and Analysis</w:t>
          </w:r>
        </w:p>
      </w:tc>
      <w:tc>
        <w:tcPr>
          <w:tcW w:w="3179" w:type="dxa"/>
        </w:tcPr>
        <w:p w14:paraId="3CAC10CC" w14:textId="77777777" w:rsidR="00777F55" w:rsidRDefault="00AF7A96" w:rsidP="00EE2F12">
          <w:pPr>
            <w:tabs>
              <w:tab w:val="left" w:pos="1135"/>
            </w:tabs>
            <w:spacing w:before="40"/>
            <w:ind w:right="68"/>
          </w:pPr>
          <w:r>
            <w:t xml:space="preserve">  Issue:           </w:t>
          </w:r>
          <w:r w:rsidR="000E3F19">
            <w:t xml:space="preserve">      </w:t>
          </w:r>
          <w:r w:rsidR="00EE2F12">
            <w:t xml:space="preserve">    Fall </w:t>
          </w:r>
          <w:r w:rsidR="0032440B">
            <w:t>201</w:t>
          </w:r>
          <w:r w:rsidR="00346CC2">
            <w:t>7</w:t>
          </w:r>
        </w:p>
      </w:tc>
    </w:tr>
    <w:tr w:rsidR="00777F55" w14:paraId="7BAC0844" w14:textId="77777777">
      <w:tc>
        <w:tcPr>
          <w:tcW w:w="6379" w:type="dxa"/>
        </w:tcPr>
        <w:p w14:paraId="07402543" w14:textId="77777777" w:rsidR="00777F55" w:rsidRDefault="00666AA2" w:rsidP="0032440B">
          <w:fldSimple w:instr=" TITLE  \* MERGEFORMAT ">
            <w:r w:rsidR="00DF3B8D">
              <w:t>Assignment Workbook</w:t>
            </w:r>
          </w:fldSimple>
        </w:p>
      </w:tc>
      <w:tc>
        <w:tcPr>
          <w:tcW w:w="3179" w:type="dxa"/>
        </w:tcPr>
        <w:p w14:paraId="42E238DB" w14:textId="77777777" w:rsidR="00777F55" w:rsidRDefault="00AF7A96" w:rsidP="00CF3293">
          <w:r>
            <w:t xml:space="preserve">  Issue Date: </w:t>
          </w:r>
          <w:r w:rsidR="00CF3293">
            <w:t>November 20</w:t>
          </w:r>
          <w:r w:rsidR="0032440B">
            <w:t>, 201</w:t>
          </w:r>
          <w:r w:rsidR="00346CC2">
            <w:t>7</w:t>
          </w:r>
        </w:p>
      </w:tc>
    </w:tr>
    <w:tr w:rsidR="00777F55" w14:paraId="756068ED" w14:textId="77777777">
      <w:tc>
        <w:tcPr>
          <w:tcW w:w="9558" w:type="dxa"/>
          <w:gridSpan w:val="2"/>
        </w:tcPr>
        <w:p w14:paraId="11C60953" w14:textId="77777777" w:rsidR="00777F55" w:rsidRDefault="00666AA2" w:rsidP="0032440B">
          <w:fldSimple w:instr=" FILENAME  \* MERGEFORMAT ">
            <w:r w:rsidR="006D43AD">
              <w:rPr>
                <w:noProof/>
              </w:rPr>
              <w:t>yourUWOID_SE3352_Workbook.docx</w:t>
            </w:r>
          </w:fldSimple>
        </w:p>
      </w:tc>
    </w:tr>
  </w:tbl>
  <w:p w14:paraId="0EA639A5" w14:textId="77777777" w:rsidR="00777F55" w:rsidRDefault="00777F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0F8EE" w14:textId="77777777" w:rsidR="00777F55" w:rsidRDefault="00777F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4AE03C6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0628D"/>
    <w:multiLevelType w:val="hybridMultilevel"/>
    <w:tmpl w:val="D6E2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03707"/>
    <w:multiLevelType w:val="hybridMultilevel"/>
    <w:tmpl w:val="D6E2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25B9A"/>
    <w:multiLevelType w:val="hybridMultilevel"/>
    <w:tmpl w:val="D6E2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C1CC6"/>
    <w:multiLevelType w:val="hybridMultilevel"/>
    <w:tmpl w:val="D6E2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F2E02"/>
    <w:multiLevelType w:val="hybridMultilevel"/>
    <w:tmpl w:val="D6E2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114C3"/>
    <w:multiLevelType w:val="hybridMultilevel"/>
    <w:tmpl w:val="D6E2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831EA"/>
    <w:multiLevelType w:val="hybridMultilevel"/>
    <w:tmpl w:val="92229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8E2552"/>
    <w:multiLevelType w:val="hybridMultilevel"/>
    <w:tmpl w:val="D6E2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E485F"/>
    <w:multiLevelType w:val="hybridMultilevel"/>
    <w:tmpl w:val="D6E2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9E359C"/>
    <w:multiLevelType w:val="hybridMultilevel"/>
    <w:tmpl w:val="D6E2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9"/>
  </w:num>
  <w:num w:numId="9">
    <w:abstractNumId w:val="10"/>
  </w:num>
  <w:num w:numId="10">
    <w:abstractNumId w:val="6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CB3"/>
    <w:rsid w:val="00002CB3"/>
    <w:rsid w:val="000209D0"/>
    <w:rsid w:val="000835B1"/>
    <w:rsid w:val="000D20EC"/>
    <w:rsid w:val="000E3F19"/>
    <w:rsid w:val="000E43CE"/>
    <w:rsid w:val="001056E7"/>
    <w:rsid w:val="00166FB8"/>
    <w:rsid w:val="00187C35"/>
    <w:rsid w:val="001A0738"/>
    <w:rsid w:val="001B3167"/>
    <w:rsid w:val="001E2CEE"/>
    <w:rsid w:val="001F1338"/>
    <w:rsid w:val="0022589B"/>
    <w:rsid w:val="00226382"/>
    <w:rsid w:val="002A4E7C"/>
    <w:rsid w:val="002B0623"/>
    <w:rsid w:val="002C35EC"/>
    <w:rsid w:val="002E02C6"/>
    <w:rsid w:val="00307C1B"/>
    <w:rsid w:val="0032440B"/>
    <w:rsid w:val="00346CC2"/>
    <w:rsid w:val="003804BA"/>
    <w:rsid w:val="00385B9C"/>
    <w:rsid w:val="00434CF4"/>
    <w:rsid w:val="0045510E"/>
    <w:rsid w:val="004673FE"/>
    <w:rsid w:val="00473B8E"/>
    <w:rsid w:val="00481662"/>
    <w:rsid w:val="00486541"/>
    <w:rsid w:val="00496F0D"/>
    <w:rsid w:val="004B0989"/>
    <w:rsid w:val="004B6E3E"/>
    <w:rsid w:val="004E1122"/>
    <w:rsid w:val="004F2899"/>
    <w:rsid w:val="004F6501"/>
    <w:rsid w:val="005129FC"/>
    <w:rsid w:val="00523174"/>
    <w:rsid w:val="005D7FE8"/>
    <w:rsid w:val="005E2A89"/>
    <w:rsid w:val="006037B4"/>
    <w:rsid w:val="00663C07"/>
    <w:rsid w:val="00666AA2"/>
    <w:rsid w:val="006C7D72"/>
    <w:rsid w:val="006D43AD"/>
    <w:rsid w:val="00740FC9"/>
    <w:rsid w:val="00777F55"/>
    <w:rsid w:val="007A082D"/>
    <w:rsid w:val="007A77F1"/>
    <w:rsid w:val="008359E5"/>
    <w:rsid w:val="00837500"/>
    <w:rsid w:val="00842277"/>
    <w:rsid w:val="00866A1E"/>
    <w:rsid w:val="00895049"/>
    <w:rsid w:val="008A2E15"/>
    <w:rsid w:val="008E67BF"/>
    <w:rsid w:val="009039FA"/>
    <w:rsid w:val="009238EB"/>
    <w:rsid w:val="009446BE"/>
    <w:rsid w:val="00967A6C"/>
    <w:rsid w:val="00990983"/>
    <w:rsid w:val="00A014A9"/>
    <w:rsid w:val="00A64C6F"/>
    <w:rsid w:val="00AA1A02"/>
    <w:rsid w:val="00AE6DAB"/>
    <w:rsid w:val="00AF7A96"/>
    <w:rsid w:val="00B1321F"/>
    <w:rsid w:val="00B16067"/>
    <w:rsid w:val="00B4385F"/>
    <w:rsid w:val="00B44C1A"/>
    <w:rsid w:val="00B8578F"/>
    <w:rsid w:val="00B95BAF"/>
    <w:rsid w:val="00C14F57"/>
    <w:rsid w:val="00C37F2D"/>
    <w:rsid w:val="00C8263F"/>
    <w:rsid w:val="00C863F3"/>
    <w:rsid w:val="00CA409B"/>
    <w:rsid w:val="00CC5215"/>
    <w:rsid w:val="00CF3293"/>
    <w:rsid w:val="00D4224F"/>
    <w:rsid w:val="00D629AA"/>
    <w:rsid w:val="00DC3683"/>
    <w:rsid w:val="00DD5DF5"/>
    <w:rsid w:val="00DF2D97"/>
    <w:rsid w:val="00DF3B8D"/>
    <w:rsid w:val="00E502A2"/>
    <w:rsid w:val="00E54B6C"/>
    <w:rsid w:val="00E72186"/>
    <w:rsid w:val="00EE2F12"/>
    <w:rsid w:val="00F75D03"/>
    <w:rsid w:val="00F96BEF"/>
    <w:rsid w:val="00FF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D35505"/>
  <w15:docId w15:val="{70E4C0A7-B5A5-43CC-8CCB-24843E7B7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rsid w:val="00E54B6C"/>
    <w:pPr>
      <w:keepNext/>
      <w:spacing w:before="120" w:after="60"/>
      <w:jc w:val="center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qFormat/>
    <w:rsid w:val="00E54B6C"/>
    <w:pPr>
      <w:numPr>
        <w:ilvl w:val="1"/>
        <w:numId w:val="1"/>
      </w:numPr>
      <w:jc w:val="left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qFormat/>
    <w:pPr>
      <w:spacing w:before="360" w:after="360"/>
    </w:pPr>
    <w:rPr>
      <w:rFonts w:asciiTheme="minorHAnsi" w:hAnsiTheme="minorHAnsi"/>
      <w:b/>
      <w:bCs/>
      <w:caps/>
      <w:sz w:val="22"/>
      <w:szCs w:val="26"/>
      <w:u w:val="single"/>
    </w:rPr>
  </w:style>
  <w:style w:type="paragraph" w:styleId="TOC2">
    <w:name w:val="toc 2"/>
    <w:basedOn w:val="Normal"/>
    <w:next w:val="Normal"/>
    <w:uiPriority w:val="39"/>
    <w:qFormat/>
    <w:rPr>
      <w:rFonts w:asciiTheme="minorHAnsi" w:hAnsiTheme="minorHAnsi"/>
      <w:b/>
      <w:bCs/>
      <w:smallCaps/>
      <w:sz w:val="22"/>
      <w:szCs w:val="26"/>
    </w:rPr>
  </w:style>
  <w:style w:type="paragraph" w:styleId="TOC3">
    <w:name w:val="toc 3"/>
    <w:basedOn w:val="Normal"/>
    <w:next w:val="Normal"/>
    <w:uiPriority w:val="39"/>
    <w:semiHidden/>
    <w:qFormat/>
    <w:rPr>
      <w:rFonts w:asciiTheme="minorHAnsi" w:hAnsiTheme="minorHAnsi"/>
      <w:smallCaps/>
      <w:sz w:val="22"/>
      <w:szCs w:val="26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5">
    <w:name w:val="toc 5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6">
    <w:name w:val="toc 6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7">
    <w:name w:val="toc 7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8">
    <w:name w:val="toc 8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9">
    <w:name w:val="toc 9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014A9"/>
    <w:pPr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4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4A9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A014A9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semiHidden/>
    <w:rsid w:val="001E2CEE"/>
    <w:rPr>
      <w:lang w:eastAsia="en-US"/>
    </w:rPr>
  </w:style>
  <w:style w:type="table" w:styleId="TableGrid">
    <w:name w:val="Table Grid"/>
    <w:basedOn w:val="TableNormal"/>
    <w:uiPriority w:val="59"/>
    <w:rsid w:val="00E50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6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Glossar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C669D-597B-4A0A-86E8-4BCF1FB00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Glossary.dot</Template>
  <TotalTime>0</TotalTime>
  <Pages>7</Pages>
  <Words>325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Workbook</vt:lpstr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Workbook</dc:title>
  <dc:subject>SE3352a Software Design</dc:subject>
  <dc:creator>student name</dc:creator>
  <cp:lastModifiedBy>Ramzi Abdulahi</cp:lastModifiedBy>
  <cp:revision>2</cp:revision>
  <cp:lastPrinted>1999-05-24T19:06:00Z</cp:lastPrinted>
  <dcterms:created xsi:type="dcterms:W3CDTF">2017-12-07T22:13:00Z</dcterms:created>
  <dcterms:modified xsi:type="dcterms:W3CDTF">2017-12-07T22:13:00Z</dcterms:modified>
</cp:coreProperties>
</file>